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A45AD" w14:textId="0842EDEE" w:rsidR="00AD0073" w:rsidRPr="007F0B52" w:rsidRDefault="00000000" w:rsidP="00AD0073">
      <w:pPr>
        <w:spacing w:line="240" w:lineRule="exact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AC02E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5" type="#_x0000_t75" style="position:absolute;margin-left:-.3pt;margin-top:-.75pt;width:39.7pt;height:45.35pt;z-index:-2" fillcolor="window">
            <v:imagedata r:id="rId8" o:title=""/>
            <o:lock v:ext="edit" aspectratio="f"/>
          </v:shape>
        </w:pict>
      </w:r>
      <w:r w:rsidR="004E0EE8" w:rsidRPr="007F0B52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6E6FC896" w14:textId="123ECD3D" w:rsidR="00AD0073" w:rsidRDefault="00000000" w:rsidP="000B2749">
      <w:pPr>
        <w:tabs>
          <w:tab w:val="left" w:pos="3119"/>
        </w:tabs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pict w14:anchorId="29CAE88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6" type="#_x0000_t202" style="position:absolute;left:0;text-align:left;margin-left:355pt;margin-top:-48.9pt;width:113.9pt;height:45.55pt;z-index: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>
            <v:textbox>
              <w:txbxContent>
                <w:p w14:paraId="6B859D46" w14:textId="77777777" w:rsidR="00AD0073" w:rsidRDefault="00AD0073" w:rsidP="00AD0073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 w:rsidRPr="006C005A"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>ลำดับผลการตรวจสอบ</w:t>
                  </w:r>
                </w:p>
                <w:p w14:paraId="7FEF8809" w14:textId="77777777" w:rsidR="00AD0073" w:rsidRPr="006C005A" w:rsidRDefault="00AD0073" w:rsidP="00AD0073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>
                    <w:rPr>
                      <w:rFonts w:ascii="TH SarabunIT๙" w:hAnsi="TH SarabunIT๙" w:cs="TH SarabunIT๙"/>
                      <w:sz w:val="32"/>
                      <w:szCs w:val="32"/>
                    </w:rPr>
                    <w:t>………</w:t>
                  </w:r>
                  <w:r w:rsidR="007050FD">
                    <w:rPr>
                      <w:rFonts w:ascii="TH SarabunIT๙" w:hAnsi="TH SarabunIT๙" w:cs="TH SarabunIT๙"/>
                      <w:sz w:val="32"/>
                      <w:szCs w:val="32"/>
                    </w:rPr>
                    <w:t>7</w:t>
                  </w:r>
                  <w:r>
                    <w:rPr>
                      <w:rFonts w:ascii="TH SarabunIT๙" w:hAnsi="TH SarabunIT๙" w:cs="TH SarabunIT๙"/>
                      <w:sz w:val="32"/>
                      <w:szCs w:val="32"/>
                    </w:rPr>
                    <w:t>……/256</w:t>
                  </w:r>
                  <w:r w:rsidR="007050FD">
                    <w:rPr>
                      <w:rFonts w:ascii="TH SarabunIT๙" w:hAnsi="TH SarabunIT๙" w:cs="TH SarabunIT๙"/>
                      <w:sz w:val="32"/>
                      <w:szCs w:val="32"/>
                    </w:rPr>
                    <w:t>6</w:t>
                  </w:r>
                </w:p>
              </w:txbxContent>
            </v:textbox>
          </v:shape>
        </w:pict>
      </w:r>
      <w:r w:rsidR="00AD0073" w:rsidRPr="003235F1">
        <w:rPr>
          <w:rFonts w:ascii="TH Sarabun New" w:hAnsi="TH Sarabun New" w:cs="TH Sarabun New"/>
          <w:b/>
          <w:bCs/>
          <w:sz w:val="36"/>
          <w:szCs w:val="36"/>
          <w:cs/>
        </w:rPr>
        <w:t>บันทึกข้อความ</w:t>
      </w:r>
    </w:p>
    <w:p w14:paraId="50D42669" w14:textId="77777777" w:rsidR="003235F1" w:rsidRPr="003235F1" w:rsidRDefault="003235F1" w:rsidP="002F6143">
      <w:pPr>
        <w:jc w:val="center"/>
        <w:rPr>
          <w:rFonts w:ascii="TH Sarabun New" w:hAnsi="TH Sarabun New" w:cs="TH Sarabun New"/>
          <w:sz w:val="36"/>
          <w:szCs w:val="36"/>
          <w:cs/>
        </w:rPr>
      </w:pPr>
    </w:p>
    <w:p w14:paraId="516F16A1" w14:textId="63671505" w:rsidR="00AD0073" w:rsidRPr="007F0B52" w:rsidRDefault="00AD0073" w:rsidP="001950E7">
      <w:pPr>
        <w:rPr>
          <w:rFonts w:ascii="TH Sarabun New" w:hAnsi="TH Sarabun New" w:cs="TH Sarabun New"/>
          <w:sz w:val="32"/>
          <w:szCs w:val="32"/>
        </w:rPr>
      </w:pP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>ส่วนราชการ</w:t>
      </w:r>
      <w:r w:rsidR="00D0336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 w:rsidRPr="007F0B52">
        <w:rPr>
          <w:rFonts w:ascii="TH Sarabun New" w:hAnsi="TH Sarabun New" w:cs="TH Sarabun New"/>
          <w:sz w:val="32"/>
          <w:szCs w:val="32"/>
          <w:cs/>
        </w:rPr>
        <w:t>บก.</w:t>
      </w:r>
      <w:r w:rsidR="00754497" w:rsidRPr="007F0B52">
        <w:rPr>
          <w:rFonts w:ascii="TH Sarabun New" w:hAnsi="TH Sarabun New" w:cs="TH Sarabun New"/>
          <w:sz w:val="32"/>
          <w:szCs w:val="32"/>
          <w:cs/>
        </w:rPr>
        <w:t>ตอท.</w:t>
      </w:r>
      <w:r w:rsidRPr="007F0B52">
        <w:rPr>
          <w:rFonts w:ascii="TH Sarabun New" w:hAnsi="TH Sarabun New" w:cs="TH Sarabun New"/>
          <w:sz w:val="32"/>
          <w:szCs w:val="32"/>
          <w:cs/>
        </w:rPr>
        <w:tab/>
      </w:r>
      <w:r w:rsidR="00A337E8">
        <w:rPr>
          <w:rFonts w:ascii="TH Sarabun New" w:hAnsi="TH Sarabun New" w:cs="TH Sarabun New"/>
          <w:sz w:val="32"/>
          <w:szCs w:val="32"/>
          <w:cs/>
        </w:rPr>
        <w:tab/>
      </w:r>
      <w:r w:rsidR="00566F60">
        <w:rPr>
          <w:rFonts w:ascii="TH Sarabun New" w:hAnsi="TH Sarabun New" w:cs="TH Sarabun New"/>
          <w:sz w:val="32"/>
          <w:szCs w:val="32"/>
          <w:cs/>
        </w:rPr>
        <w:tab/>
      </w:r>
      <w:r w:rsidR="00566F60">
        <w:rPr>
          <w:rFonts w:ascii="TH Sarabun New" w:hAnsi="TH Sarabun New" w:cs="TH Sarabun New"/>
          <w:sz w:val="32"/>
          <w:szCs w:val="32"/>
          <w:cs/>
        </w:rPr>
        <w:tab/>
      </w:r>
      <w:r w:rsidRPr="007F0B52">
        <w:rPr>
          <w:rFonts w:ascii="TH Sarabun New" w:hAnsi="TH Sarabun New" w:cs="TH Sarabun New"/>
          <w:sz w:val="32"/>
          <w:szCs w:val="32"/>
          <w:cs/>
        </w:rPr>
        <w:t>โทร.</w:t>
      </w:r>
      <w:r w:rsidR="00A337E8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501919" w:rsidRPr="007F0B52">
        <w:rPr>
          <w:rFonts w:ascii="TH Sarabun New" w:hAnsi="TH Sarabun New" w:cs="TH Sarabun New"/>
          <w:sz w:val="32"/>
          <w:szCs w:val="32"/>
          <w:cs/>
        </w:rPr>
        <w:t>02</w:t>
      </w:r>
      <w:r w:rsidR="00E15ED3" w:rsidRPr="007F0B5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1919" w:rsidRPr="007F0B52">
        <w:rPr>
          <w:rFonts w:ascii="TH Sarabun New" w:hAnsi="TH Sarabun New" w:cs="TH Sarabun New"/>
          <w:sz w:val="32"/>
          <w:szCs w:val="32"/>
          <w:cs/>
        </w:rPr>
        <w:t>504</w:t>
      </w:r>
      <w:r w:rsidR="00E15ED3" w:rsidRPr="007F0B5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01919" w:rsidRPr="007F0B52">
        <w:rPr>
          <w:rFonts w:ascii="TH Sarabun New" w:hAnsi="TH Sarabun New" w:cs="TH Sarabun New"/>
          <w:sz w:val="32"/>
          <w:szCs w:val="32"/>
          <w:cs/>
        </w:rPr>
        <w:t>4852</w:t>
      </w:r>
    </w:p>
    <w:p w14:paraId="2DC40D4F" w14:textId="7A522AB5" w:rsidR="00AD0073" w:rsidRPr="007F0B52" w:rsidRDefault="00AD0073" w:rsidP="002F6143">
      <w:pPr>
        <w:rPr>
          <w:rFonts w:ascii="TH Sarabun New" w:hAnsi="TH Sarabun New" w:cs="TH Sarabun New"/>
          <w:sz w:val="32"/>
          <w:szCs w:val="32"/>
          <w:cs/>
        </w:rPr>
      </w:pP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ที่  </w:t>
      </w:r>
      <w:r w:rsidR="00FE6805">
        <w:rPr>
          <w:rFonts w:ascii="TH Sarabun New" w:hAnsi="TH Sarabun New" w:cs="TH Sarabun New" w:hint="cs"/>
          <w:sz w:val="32"/>
          <w:szCs w:val="32"/>
          <w:cs/>
        </w:rPr>
        <w:t>00</w:t>
      </w:r>
      <w:r w:rsidR="00754497" w:rsidRPr="007F0B52">
        <w:rPr>
          <w:rFonts w:ascii="TH Sarabun New" w:hAnsi="TH Sarabun New" w:cs="TH Sarabun New"/>
          <w:sz w:val="32"/>
          <w:szCs w:val="32"/>
          <w:cs/>
        </w:rPr>
        <w:t>39</w:t>
      </w:r>
      <w:r w:rsidRPr="007F0B52">
        <w:rPr>
          <w:rFonts w:ascii="TH Sarabun New" w:hAnsi="TH Sarabun New" w:cs="TH Sarabun New"/>
          <w:sz w:val="32"/>
          <w:szCs w:val="32"/>
          <w:cs/>
        </w:rPr>
        <w:t>.</w:t>
      </w:r>
      <w:r w:rsidR="00754497" w:rsidRPr="007F0B52">
        <w:rPr>
          <w:rFonts w:ascii="TH Sarabun New" w:hAnsi="TH Sarabun New" w:cs="TH Sarabun New"/>
          <w:sz w:val="32"/>
          <w:szCs w:val="32"/>
          <w:cs/>
        </w:rPr>
        <w:t>7</w:t>
      </w:r>
      <w:r w:rsidR="00201EDF" w:rsidRPr="007F0B52">
        <w:rPr>
          <w:rFonts w:ascii="TH Sarabun New" w:hAnsi="TH Sarabun New" w:cs="TH Sarabun New"/>
          <w:sz w:val="32"/>
          <w:szCs w:val="32"/>
          <w:cs/>
        </w:rPr>
        <w:t>2</w:t>
      </w:r>
      <w:r w:rsidRPr="007F0B52">
        <w:rPr>
          <w:rFonts w:ascii="TH Sarabun New" w:hAnsi="TH Sarabun New" w:cs="TH Sarabun New"/>
          <w:sz w:val="32"/>
          <w:szCs w:val="32"/>
        </w:rPr>
        <w:t>/</w:t>
      </w:r>
      <w:r w:rsidR="002F6143">
        <w:rPr>
          <w:rFonts w:ascii="TH Sarabun New" w:hAnsi="TH Sarabun New" w:cs="TH Sarabun New"/>
          <w:sz w:val="32"/>
          <w:szCs w:val="32"/>
          <w:cs/>
        </w:rPr>
        <w:tab/>
      </w:r>
      <w:r w:rsidR="002F6143">
        <w:rPr>
          <w:rFonts w:ascii="TH Sarabun New" w:hAnsi="TH Sarabun New" w:cs="TH Sarabun New"/>
          <w:sz w:val="32"/>
          <w:szCs w:val="32"/>
          <w:cs/>
        </w:rPr>
        <w:tab/>
      </w:r>
      <w:r w:rsidR="002F6143">
        <w:rPr>
          <w:rFonts w:ascii="TH Sarabun New" w:hAnsi="TH Sarabun New" w:cs="TH Sarabun New"/>
          <w:sz w:val="32"/>
          <w:szCs w:val="32"/>
          <w:cs/>
        </w:rPr>
        <w:tab/>
      </w:r>
      <w:r w:rsidR="00807402">
        <w:rPr>
          <w:rFonts w:ascii="TH Sarabun New" w:hAnsi="TH Sarabun New" w:cs="TH Sarabun New"/>
          <w:sz w:val="32"/>
          <w:szCs w:val="32"/>
          <w:cs/>
        </w:rPr>
        <w:tab/>
      </w:r>
      <w:r w:rsidR="00807402">
        <w:rPr>
          <w:rFonts w:ascii="TH Sarabun New" w:hAnsi="TH Sarabun New" w:cs="TH Sarabun New"/>
          <w:sz w:val="32"/>
          <w:szCs w:val="32"/>
          <w:cs/>
        </w:rPr>
        <w:tab/>
      </w: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>วันที่</w:t>
      </w: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proofErr w:type="spellStart"/>
      <w:r w:rsidR="00A324C4">
        <w:rPr>
          <w:rFonts w:ascii="TH Sarabun New" w:hAnsi="TH Sarabun New" w:cs="TH Sarabun New"/>
          <w:sz w:val="32"/>
          <w:szCs w:val="32"/>
        </w:rPr>
        <w:t>date_long</w:t>
      </w:r>
      <w:proofErr w:type="spellEnd"/>
    </w:p>
    <w:p w14:paraId="553F5BFA" w14:textId="79BA523B" w:rsidR="00AD0073" w:rsidRPr="007F0B52" w:rsidRDefault="00AD0073" w:rsidP="00AD0073">
      <w:pPr>
        <w:tabs>
          <w:tab w:val="left" w:pos="709"/>
        </w:tabs>
        <w:ind w:right="-427"/>
        <w:rPr>
          <w:rFonts w:ascii="TH Sarabun New" w:hAnsi="TH Sarabun New" w:cs="TH Sarabun New"/>
          <w:sz w:val="32"/>
          <w:szCs w:val="32"/>
        </w:rPr>
      </w:pP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>เรื่อง</w:t>
      </w:r>
      <w:r w:rsidRPr="007F0B52">
        <w:rPr>
          <w:rFonts w:ascii="TH Sarabun New" w:hAnsi="TH Sarabun New" w:cs="TH Sarabun New"/>
          <w:sz w:val="32"/>
          <w:szCs w:val="32"/>
          <w:cs/>
        </w:rPr>
        <w:tab/>
        <w:t>รายงานผลการตรวจ</w:t>
      </w:r>
      <w:r w:rsidR="00754497" w:rsidRPr="007F0B52">
        <w:rPr>
          <w:rFonts w:ascii="TH Sarabun New" w:hAnsi="TH Sarabun New" w:cs="TH Sarabun New"/>
          <w:sz w:val="32"/>
          <w:szCs w:val="32"/>
          <w:cs/>
        </w:rPr>
        <w:t>พิสูจน์</w:t>
      </w:r>
      <w:r w:rsidR="00201EDF" w:rsidRPr="007F0B52">
        <w:rPr>
          <w:rFonts w:ascii="TH Sarabun New" w:hAnsi="TH Sarabun New" w:cs="TH Sarabun New"/>
          <w:sz w:val="32"/>
          <w:szCs w:val="32"/>
          <w:cs/>
        </w:rPr>
        <w:t>พยานหลักฐานดิจิทัล</w:t>
      </w:r>
    </w:p>
    <w:p w14:paraId="7AB85C36" w14:textId="567AA24F" w:rsidR="00AD0073" w:rsidRPr="007F0B52" w:rsidRDefault="00F334A6" w:rsidP="00AD0073">
      <w:pPr>
        <w:tabs>
          <w:tab w:val="left" w:pos="709"/>
        </w:tabs>
        <w:ind w:right="-427"/>
        <w:rPr>
          <w:rFonts w:ascii="TH Sarabun New" w:hAnsi="TH Sarabun New" w:cs="TH Sarabun New"/>
          <w:sz w:val="32"/>
          <w:szCs w:val="32"/>
          <w:cs/>
        </w:rPr>
      </w:pPr>
      <w:bookmarkStart w:id="0" w:name="_Hlk496181916"/>
      <w:r>
        <w:rPr>
          <w:rFonts w:ascii="TH Sarabun New" w:hAnsi="TH Sarabun New" w:cs="TH Sarabun New" w:hint="cs"/>
          <w:sz w:val="32"/>
          <w:szCs w:val="32"/>
          <w:cs/>
        </w:rPr>
        <w:t>เรียน</w:t>
      </w:r>
      <w:r>
        <w:rPr>
          <w:rFonts w:ascii="TH Sarabun New" w:hAnsi="TH Sarabun New" w:cs="TH Sarabun New"/>
          <w:sz w:val="32"/>
          <w:szCs w:val="32"/>
          <w:cs/>
        </w:rPr>
        <w:tab/>
      </w:r>
      <w:proofErr w:type="spellStart"/>
      <w:r w:rsidR="00336F74">
        <w:rPr>
          <w:rFonts w:ascii="TH Sarabun New" w:hAnsi="TH Sarabun New" w:cs="TH Sarabun New"/>
          <w:spacing w:val="-10"/>
          <w:sz w:val="32"/>
          <w:szCs w:val="32"/>
        </w:rPr>
        <w:t>document_to</w:t>
      </w:r>
      <w:proofErr w:type="spellEnd"/>
    </w:p>
    <w:p w14:paraId="0DB66E05" w14:textId="6649CC8B" w:rsidR="00AD0073" w:rsidRPr="007F0B52" w:rsidRDefault="00006645" w:rsidP="006D7723">
      <w:pPr>
        <w:spacing w:before="120"/>
        <w:ind w:firstLine="709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7F0B52">
        <w:rPr>
          <w:rFonts w:ascii="TH Sarabun New" w:hAnsi="TH Sarabun New" w:cs="TH Sarabun New"/>
          <w:spacing w:val="-10"/>
          <w:sz w:val="32"/>
          <w:szCs w:val="32"/>
          <w:cs/>
        </w:rPr>
        <w:t>ตาม</w:t>
      </w:r>
      <w:r w:rsidR="008B245F" w:rsidRPr="007F0B52">
        <w:rPr>
          <w:rFonts w:ascii="TH Sarabun New" w:hAnsi="TH Sarabun New" w:cs="TH Sarabun New"/>
          <w:spacing w:val="-10"/>
          <w:sz w:val="32"/>
          <w:szCs w:val="32"/>
          <w:cs/>
        </w:rPr>
        <w:t>หนังสือ</w:t>
      </w:r>
      <w:r w:rsidR="00AE17E9" w:rsidRPr="007F0B52">
        <w:rPr>
          <w:rFonts w:ascii="TH Sarabun New" w:hAnsi="TH Sarabun New" w:cs="TH Sarabun New"/>
          <w:spacing w:val="-10"/>
          <w:sz w:val="32"/>
          <w:szCs w:val="32"/>
          <w:cs/>
        </w:rPr>
        <w:t xml:space="preserve"> </w:t>
      </w:r>
      <w:proofErr w:type="spellStart"/>
      <w:r w:rsidR="00C53EC5">
        <w:rPr>
          <w:rFonts w:ascii="TH Sarabun New" w:hAnsi="TH Sarabun New" w:cs="TH Sarabun New"/>
          <w:spacing w:val="-10"/>
          <w:sz w:val="32"/>
          <w:szCs w:val="32"/>
        </w:rPr>
        <w:t>original_fr</w:t>
      </w:r>
      <w:r w:rsidR="003432D9">
        <w:rPr>
          <w:rFonts w:ascii="TH Sarabun New" w:hAnsi="TH Sarabun New" w:cs="TH Sarabun New"/>
          <w:spacing w:val="-10"/>
          <w:sz w:val="32"/>
          <w:szCs w:val="32"/>
        </w:rPr>
        <w:t>o</w:t>
      </w:r>
      <w:r w:rsidR="00C53EC5">
        <w:rPr>
          <w:rFonts w:ascii="TH Sarabun New" w:hAnsi="TH Sarabun New" w:cs="TH Sarabun New"/>
          <w:spacing w:val="-10"/>
          <w:sz w:val="32"/>
          <w:szCs w:val="32"/>
        </w:rPr>
        <w:t>m</w:t>
      </w:r>
      <w:proofErr w:type="spellEnd"/>
      <w:r w:rsidR="00C53EC5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F020AD" w:rsidRPr="007F0B52">
        <w:rPr>
          <w:rFonts w:ascii="TH Sarabun New" w:hAnsi="TH Sarabun New" w:cs="TH Sarabun New"/>
          <w:spacing w:val="-10"/>
          <w:sz w:val="32"/>
          <w:szCs w:val="32"/>
          <w:cs/>
        </w:rPr>
        <w:t>ที</w:t>
      </w:r>
      <w:r w:rsidR="008F4CA4" w:rsidRPr="007F0B52">
        <w:rPr>
          <w:rFonts w:ascii="TH Sarabun New" w:hAnsi="TH Sarabun New" w:cs="TH Sarabun New"/>
          <w:spacing w:val="-10"/>
          <w:sz w:val="32"/>
          <w:szCs w:val="32"/>
          <w:cs/>
        </w:rPr>
        <w:t>่</w:t>
      </w:r>
      <w:r w:rsidR="00201EDF" w:rsidRPr="007F0B52">
        <w:rPr>
          <w:rFonts w:ascii="TH Sarabun New" w:hAnsi="TH Sarabun New" w:cs="TH Sarabun New"/>
          <w:spacing w:val="-10"/>
          <w:sz w:val="32"/>
          <w:szCs w:val="32"/>
          <w:cs/>
        </w:rPr>
        <w:t xml:space="preserve"> </w:t>
      </w:r>
      <w:proofErr w:type="spellStart"/>
      <w:r w:rsidR="00CD1073">
        <w:rPr>
          <w:rFonts w:ascii="TH Sarabun New" w:hAnsi="TH Sarabun New" w:cs="TH Sarabun New"/>
          <w:spacing w:val="-10"/>
          <w:sz w:val="32"/>
          <w:szCs w:val="32"/>
        </w:rPr>
        <w:t>original_number</w:t>
      </w:r>
      <w:proofErr w:type="spellEnd"/>
      <w:r w:rsidR="00CD1073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F020AD" w:rsidRPr="007F0B52">
        <w:rPr>
          <w:rFonts w:ascii="TH Sarabun New" w:hAnsi="TH Sarabun New" w:cs="TH Sarabun New"/>
          <w:spacing w:val="-10"/>
          <w:sz w:val="32"/>
          <w:szCs w:val="32"/>
          <w:cs/>
        </w:rPr>
        <w:t xml:space="preserve">ลงวันที่ </w:t>
      </w:r>
      <w:proofErr w:type="spellStart"/>
      <w:r w:rsidR="00CD1073">
        <w:rPr>
          <w:rFonts w:ascii="TH Sarabun New" w:hAnsi="TH Sarabun New" w:cs="TH Sarabun New"/>
          <w:spacing w:val="-10"/>
          <w:sz w:val="32"/>
          <w:szCs w:val="32"/>
        </w:rPr>
        <w:t>original_date</w:t>
      </w:r>
      <w:proofErr w:type="spellEnd"/>
      <w:r w:rsidR="00F020AD" w:rsidRPr="007F0B52">
        <w:rPr>
          <w:rFonts w:ascii="TH Sarabun New" w:hAnsi="TH Sarabun New" w:cs="TH Sarabun New"/>
          <w:spacing w:val="-10"/>
          <w:sz w:val="32"/>
          <w:szCs w:val="32"/>
          <w:cs/>
        </w:rPr>
        <w:t xml:space="preserve"> เรื่อง </w:t>
      </w:r>
      <w:proofErr w:type="spellStart"/>
      <w:r w:rsidR="00A36A00">
        <w:rPr>
          <w:rFonts w:ascii="TH Sarabun New" w:hAnsi="TH Sarabun New" w:cs="TH Sarabun New"/>
          <w:spacing w:val="-10"/>
          <w:sz w:val="32"/>
          <w:szCs w:val="32"/>
        </w:rPr>
        <w:t>original_name</w:t>
      </w:r>
      <w:proofErr w:type="spellEnd"/>
      <w:r w:rsidR="00A36A00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AD0073" w:rsidRPr="007F0B52">
        <w:rPr>
          <w:rFonts w:ascii="TH Sarabun New" w:hAnsi="TH Sarabun New" w:cs="TH Sarabun New"/>
          <w:sz w:val="32"/>
          <w:szCs w:val="32"/>
          <w:cs/>
        </w:rPr>
        <w:t>นั้น</w:t>
      </w:r>
    </w:p>
    <w:bookmarkEnd w:id="0"/>
    <w:p w14:paraId="2AA76699" w14:textId="45AAF740" w:rsidR="00504CCB" w:rsidRPr="007F0B52" w:rsidRDefault="00063D5B" w:rsidP="006D7723">
      <w:pPr>
        <w:tabs>
          <w:tab w:val="left" w:pos="1701"/>
          <w:tab w:val="left" w:pos="5387"/>
        </w:tabs>
        <w:spacing w:before="120"/>
        <w:ind w:firstLine="709"/>
        <w:jc w:val="thaiDistribute"/>
        <w:rPr>
          <w:rFonts w:ascii="TH Sarabun New" w:hAnsi="TH Sarabun New" w:cs="TH Sarabun New"/>
          <w:spacing w:val="-2"/>
          <w:sz w:val="32"/>
          <w:szCs w:val="32"/>
        </w:rPr>
      </w:pPr>
      <w:r w:rsidRPr="007F0B52">
        <w:rPr>
          <w:rFonts w:ascii="TH Sarabun New" w:hAnsi="TH Sarabun New" w:cs="TH Sarabun New"/>
          <w:spacing w:val="-2"/>
          <w:sz w:val="32"/>
          <w:szCs w:val="32"/>
          <w:cs/>
        </w:rPr>
        <w:t>บก.</w:t>
      </w:r>
      <w:r w:rsidR="00501919" w:rsidRPr="007F0B52">
        <w:rPr>
          <w:rFonts w:ascii="TH Sarabun New" w:hAnsi="TH Sarabun New" w:cs="TH Sarabun New"/>
          <w:spacing w:val="-2"/>
          <w:sz w:val="32"/>
          <w:szCs w:val="32"/>
          <w:cs/>
        </w:rPr>
        <w:t>ตอท</w:t>
      </w:r>
      <w:r w:rsidRPr="007F0B52">
        <w:rPr>
          <w:rFonts w:ascii="TH Sarabun New" w:hAnsi="TH Sarabun New" w:cs="TH Sarabun New"/>
          <w:spacing w:val="-2"/>
          <w:sz w:val="32"/>
          <w:szCs w:val="32"/>
          <w:cs/>
        </w:rPr>
        <w:t>. ได้ดำเนินการตรวจ</w:t>
      </w:r>
      <w:r w:rsidR="00F1126F" w:rsidRPr="007F0B52">
        <w:rPr>
          <w:rFonts w:ascii="TH Sarabun New" w:hAnsi="TH Sarabun New" w:cs="TH Sarabun New"/>
          <w:spacing w:val="-2"/>
          <w:sz w:val="32"/>
          <w:szCs w:val="32"/>
          <w:cs/>
        </w:rPr>
        <w:t>พิสู</w:t>
      </w:r>
      <w:r w:rsidR="00081FEA" w:rsidRPr="007F0B52">
        <w:rPr>
          <w:rFonts w:ascii="TH Sarabun New" w:hAnsi="TH Sarabun New" w:cs="TH Sarabun New"/>
          <w:spacing w:val="-2"/>
          <w:sz w:val="32"/>
          <w:szCs w:val="32"/>
          <w:cs/>
        </w:rPr>
        <w:t>จน์</w:t>
      </w:r>
      <w:r w:rsidR="00F1126F" w:rsidRPr="007F0B52">
        <w:rPr>
          <w:rFonts w:ascii="TH Sarabun New" w:hAnsi="TH Sarabun New" w:cs="TH Sarabun New"/>
          <w:spacing w:val="-2"/>
          <w:sz w:val="32"/>
          <w:szCs w:val="32"/>
          <w:cs/>
        </w:rPr>
        <w:t>พยานหลักฐานดิจิทัล</w:t>
      </w:r>
      <w:r w:rsidRPr="007F0B52">
        <w:rPr>
          <w:rFonts w:ascii="TH Sarabun New" w:hAnsi="TH Sarabun New" w:cs="TH Sarabun New"/>
          <w:spacing w:val="-2"/>
          <w:sz w:val="32"/>
          <w:szCs w:val="32"/>
          <w:cs/>
        </w:rPr>
        <w:t xml:space="preserve">เรียบร้อยแล้ว </w:t>
      </w:r>
      <w:r w:rsidR="00F1126F" w:rsidRPr="007F0B52">
        <w:rPr>
          <w:rFonts w:ascii="TH Sarabun New" w:hAnsi="TH Sarabun New" w:cs="TH Sarabun New"/>
          <w:spacing w:val="-2"/>
          <w:sz w:val="32"/>
          <w:szCs w:val="32"/>
          <w:cs/>
        </w:rPr>
        <w:t xml:space="preserve">รายละเอียดปรากฏตามรายงานตรวจสอบและวิเคราะห์ กลุ่มงานตรวจพิสูจน์พยานหลักฐานดิจิทัล บก.ตอท. ที่แนบ จำนวน </w:t>
      </w:r>
      <w:proofErr w:type="spellStart"/>
      <w:r w:rsidR="00F27C0E">
        <w:rPr>
          <w:rFonts w:ascii="TH Sarabun New" w:hAnsi="TH Sarabun New" w:cs="TH Sarabun New"/>
          <w:spacing w:val="-2"/>
          <w:sz w:val="32"/>
          <w:szCs w:val="32"/>
        </w:rPr>
        <w:t>number_of_result</w:t>
      </w:r>
      <w:proofErr w:type="spellEnd"/>
      <w:r w:rsidR="00F1126F" w:rsidRPr="007F0B52">
        <w:rPr>
          <w:rFonts w:ascii="TH Sarabun New" w:hAnsi="TH Sarabun New" w:cs="TH Sarabun New"/>
          <w:spacing w:val="-2"/>
          <w:sz w:val="32"/>
          <w:szCs w:val="32"/>
          <w:cs/>
        </w:rPr>
        <w:t xml:space="preserve"> แผ่น </w:t>
      </w:r>
    </w:p>
    <w:p w14:paraId="7317B892" w14:textId="77777777" w:rsidR="00AD0073" w:rsidRPr="007F0B52" w:rsidRDefault="00AD0073" w:rsidP="006D7723">
      <w:pPr>
        <w:tabs>
          <w:tab w:val="left" w:pos="1701"/>
          <w:tab w:val="left" w:pos="5387"/>
        </w:tabs>
        <w:spacing w:before="120"/>
        <w:ind w:firstLine="709"/>
        <w:jc w:val="thaiDistribute"/>
        <w:rPr>
          <w:rFonts w:ascii="TH Sarabun New" w:hAnsi="TH Sarabun New" w:cs="TH Sarabun New"/>
          <w:sz w:val="32"/>
          <w:szCs w:val="32"/>
        </w:rPr>
      </w:pPr>
      <w:r w:rsidRPr="007F0B52">
        <w:rPr>
          <w:rFonts w:ascii="TH Sarabun New" w:hAnsi="TH Sarabun New" w:cs="TH Sarabun New"/>
          <w:sz w:val="32"/>
          <w:szCs w:val="32"/>
          <w:cs/>
        </w:rPr>
        <w:t>จึงเรียนมาเพื่อทราบ</w:t>
      </w:r>
    </w:p>
    <w:p w14:paraId="7010B3B2" w14:textId="77777777" w:rsidR="00AD0073" w:rsidRPr="007F0B52" w:rsidRDefault="00AD0073" w:rsidP="00AD0073">
      <w:pPr>
        <w:ind w:firstLine="1418"/>
        <w:jc w:val="thaiDistribute"/>
        <w:rPr>
          <w:rFonts w:ascii="TH Sarabun New" w:hAnsi="TH Sarabun New" w:cs="TH Sarabun New"/>
          <w:sz w:val="32"/>
          <w:szCs w:val="32"/>
        </w:rPr>
      </w:pPr>
    </w:p>
    <w:p w14:paraId="4BCA9AD7" w14:textId="77777777" w:rsidR="00AD0073" w:rsidRPr="007F0B52" w:rsidRDefault="00AD0073" w:rsidP="00AD0073">
      <w:pPr>
        <w:ind w:firstLine="1418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36A30897" w14:textId="3423DEE3" w:rsidR="00AD0073" w:rsidRPr="007F0B52" w:rsidRDefault="007F0B52" w:rsidP="00A02ED9">
      <w:pPr>
        <w:tabs>
          <w:tab w:val="left" w:pos="5103"/>
          <w:tab w:val="left" w:pos="5670"/>
          <w:tab w:val="left" w:pos="5812"/>
        </w:tabs>
        <w:rPr>
          <w:rFonts w:ascii="TH Sarabun New" w:hAnsi="TH Sarabun New" w:cs="TH Sarabun New"/>
          <w:sz w:val="32"/>
          <w:szCs w:val="32"/>
          <w:cs/>
        </w:rPr>
      </w:pPr>
      <w:r w:rsidRPr="007F0B52">
        <w:rPr>
          <w:rFonts w:ascii="TH Sarabun New" w:hAnsi="TH Sarabun New" w:cs="TH Sarabun New"/>
          <w:sz w:val="32"/>
          <w:szCs w:val="32"/>
        </w:rPr>
        <w:tab/>
      </w:r>
      <w:r w:rsidR="00AD0073" w:rsidRPr="007F0B52">
        <w:rPr>
          <w:rFonts w:ascii="TH Sarabun New" w:hAnsi="TH Sarabun New" w:cs="TH Sarabun New"/>
          <w:sz w:val="32"/>
          <w:szCs w:val="32"/>
          <w:cs/>
        </w:rPr>
        <w:t>พ.ต.อ.</w:t>
      </w:r>
    </w:p>
    <w:p w14:paraId="278D6492" w14:textId="6CCC0E2B" w:rsidR="00AD0073" w:rsidRPr="007F0B52" w:rsidRDefault="007F0B52" w:rsidP="00A02ED9">
      <w:pPr>
        <w:tabs>
          <w:tab w:val="left" w:pos="5103"/>
          <w:tab w:val="left" w:pos="5670"/>
          <w:tab w:val="left" w:pos="5812"/>
        </w:tabs>
        <w:rPr>
          <w:rFonts w:ascii="TH Sarabun New" w:hAnsi="TH Sarabun New" w:cs="TH Sarabun New"/>
          <w:sz w:val="32"/>
          <w:szCs w:val="32"/>
        </w:rPr>
      </w:pPr>
      <w:r w:rsidRPr="007F0B52">
        <w:rPr>
          <w:rFonts w:ascii="TH Sarabun New" w:hAnsi="TH Sarabun New" w:cs="TH Sarabun New"/>
          <w:sz w:val="32"/>
          <w:szCs w:val="32"/>
        </w:rPr>
        <w:tab/>
      </w:r>
      <w:r w:rsidRPr="007F0B52">
        <w:rPr>
          <w:rFonts w:ascii="TH Sarabun New" w:hAnsi="TH Sarabun New" w:cs="TH Sarabun New"/>
          <w:sz w:val="32"/>
          <w:szCs w:val="32"/>
        </w:rPr>
        <w:tab/>
      </w:r>
      <w:r w:rsidR="00A02ED9">
        <w:rPr>
          <w:rFonts w:ascii="TH Sarabun New" w:hAnsi="TH Sarabun New" w:cs="TH Sarabun New"/>
          <w:sz w:val="32"/>
          <w:szCs w:val="32"/>
          <w:cs/>
        </w:rPr>
        <w:tab/>
      </w:r>
      <w:r w:rsidR="00AD0073" w:rsidRPr="007F0B52">
        <w:rPr>
          <w:rFonts w:ascii="TH Sarabun New" w:hAnsi="TH Sarabun New" w:cs="TH Sarabun New"/>
          <w:sz w:val="32"/>
          <w:szCs w:val="32"/>
          <w:cs/>
        </w:rPr>
        <w:t xml:space="preserve">( </w:t>
      </w:r>
      <w:r w:rsidR="00201EDF" w:rsidRPr="007F0B52">
        <w:rPr>
          <w:rFonts w:ascii="TH Sarabun New" w:hAnsi="TH Sarabun New" w:cs="TH Sarabun New"/>
          <w:sz w:val="32"/>
          <w:szCs w:val="32"/>
          <w:cs/>
        </w:rPr>
        <w:t>บุญชัย</w:t>
      </w:r>
      <w:r w:rsidR="008F4CA4" w:rsidRPr="007F0B5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01EDF" w:rsidRPr="007F0B52">
        <w:rPr>
          <w:rFonts w:ascii="TH Sarabun New" w:hAnsi="TH Sarabun New" w:cs="TH Sarabun New"/>
          <w:sz w:val="32"/>
          <w:szCs w:val="32"/>
          <w:cs/>
        </w:rPr>
        <w:t>ปัญญาธรานุกูล</w:t>
      </w:r>
      <w:r w:rsidR="00AD0073" w:rsidRPr="007F0B52">
        <w:rPr>
          <w:rFonts w:ascii="TH Sarabun New" w:hAnsi="TH Sarabun New" w:cs="TH Sarabun New"/>
          <w:sz w:val="32"/>
          <w:szCs w:val="32"/>
          <w:cs/>
        </w:rPr>
        <w:t xml:space="preserve"> )</w:t>
      </w:r>
    </w:p>
    <w:p w14:paraId="645DB539" w14:textId="1C3D50E7" w:rsidR="00201EDF" w:rsidRPr="007F0B52" w:rsidRDefault="007F0B52" w:rsidP="00A02ED9">
      <w:pPr>
        <w:tabs>
          <w:tab w:val="left" w:pos="5103"/>
          <w:tab w:val="left" w:pos="5670"/>
          <w:tab w:val="left" w:pos="5812"/>
        </w:tabs>
        <w:rPr>
          <w:rFonts w:ascii="TH Sarabun New" w:hAnsi="TH Sarabun New" w:cs="TH Sarabun New"/>
          <w:sz w:val="32"/>
          <w:szCs w:val="32"/>
        </w:rPr>
      </w:pPr>
      <w:r w:rsidRPr="007F0B52">
        <w:rPr>
          <w:rFonts w:ascii="TH Sarabun New" w:hAnsi="TH Sarabun New" w:cs="TH Sarabun New"/>
          <w:sz w:val="32"/>
          <w:szCs w:val="32"/>
        </w:rPr>
        <w:tab/>
      </w:r>
      <w:r w:rsidRPr="007F0B52">
        <w:rPr>
          <w:rFonts w:ascii="TH Sarabun New" w:hAnsi="TH Sarabun New" w:cs="TH Sarabun New"/>
          <w:sz w:val="32"/>
          <w:szCs w:val="32"/>
        </w:rPr>
        <w:tab/>
      </w:r>
      <w:r w:rsidR="00AD0073" w:rsidRPr="007F0B52">
        <w:rPr>
          <w:rFonts w:ascii="TH Sarabun New" w:hAnsi="TH Sarabun New" w:cs="TH Sarabun New"/>
          <w:sz w:val="32"/>
          <w:szCs w:val="32"/>
          <w:cs/>
        </w:rPr>
        <w:t>รอง ผบก.ฯ ปรท.ผบก.</w:t>
      </w:r>
      <w:r w:rsidR="001C3634" w:rsidRPr="007F0B52">
        <w:rPr>
          <w:rFonts w:ascii="TH Sarabun New" w:hAnsi="TH Sarabun New" w:cs="TH Sarabun New"/>
          <w:sz w:val="32"/>
          <w:szCs w:val="32"/>
          <w:cs/>
        </w:rPr>
        <w:t>ตอท</w:t>
      </w:r>
      <w:r w:rsidR="00AD0073" w:rsidRPr="007F0B52">
        <w:rPr>
          <w:rFonts w:ascii="TH Sarabun New" w:hAnsi="TH Sarabun New" w:cs="TH Sarabun New"/>
          <w:sz w:val="32"/>
          <w:szCs w:val="32"/>
          <w:cs/>
        </w:rPr>
        <w:t>.</w:t>
      </w:r>
    </w:p>
    <w:p w14:paraId="6BBE46F6" w14:textId="77777777" w:rsidR="00EA26DD" w:rsidRPr="007F0B52" w:rsidRDefault="00EA26DD" w:rsidP="00EA26DD">
      <w:pPr>
        <w:ind w:left="2880" w:firstLine="720"/>
        <w:rPr>
          <w:rFonts w:ascii="TH Sarabun New" w:hAnsi="TH Sarabun New" w:cs="TH Sarabun New"/>
          <w:sz w:val="32"/>
          <w:szCs w:val="32"/>
        </w:rPr>
      </w:pPr>
    </w:p>
    <w:p w14:paraId="5ADB4AD0" w14:textId="77777777" w:rsidR="00EA26DD" w:rsidRPr="007F0B52" w:rsidRDefault="00EA26DD" w:rsidP="00EA26DD">
      <w:pPr>
        <w:ind w:left="2880" w:firstLine="720"/>
        <w:rPr>
          <w:rFonts w:ascii="TH Sarabun New" w:hAnsi="TH Sarabun New" w:cs="TH Sarabun New"/>
          <w:sz w:val="32"/>
          <w:szCs w:val="32"/>
        </w:rPr>
      </w:pPr>
    </w:p>
    <w:p w14:paraId="78E2DB55" w14:textId="77777777" w:rsidR="00EA26DD" w:rsidRPr="007F0B52" w:rsidRDefault="00EA26DD" w:rsidP="00EA26DD">
      <w:pPr>
        <w:ind w:left="2880" w:firstLine="720"/>
        <w:rPr>
          <w:rFonts w:ascii="TH Sarabun New" w:hAnsi="TH Sarabun New" w:cs="TH Sarabun New"/>
          <w:sz w:val="32"/>
          <w:szCs w:val="32"/>
        </w:rPr>
      </w:pPr>
    </w:p>
    <w:p w14:paraId="0D565535" w14:textId="77777777" w:rsidR="00EA26DD" w:rsidRPr="007F0B52" w:rsidRDefault="00EA26DD" w:rsidP="00EA26DD">
      <w:pPr>
        <w:ind w:left="2880" w:firstLine="720"/>
        <w:rPr>
          <w:rFonts w:ascii="TH Sarabun New" w:hAnsi="TH Sarabun New" w:cs="TH Sarabun New"/>
          <w:sz w:val="32"/>
          <w:szCs w:val="32"/>
        </w:rPr>
      </w:pPr>
    </w:p>
    <w:p w14:paraId="24C62EDF" w14:textId="77777777" w:rsidR="00EA26DD" w:rsidRPr="007F0B52" w:rsidRDefault="00EA26DD" w:rsidP="00EA26DD">
      <w:pPr>
        <w:ind w:left="2880" w:firstLine="720"/>
        <w:rPr>
          <w:rFonts w:ascii="TH Sarabun New" w:hAnsi="TH Sarabun New" w:cs="TH Sarabun New"/>
          <w:sz w:val="32"/>
          <w:szCs w:val="32"/>
        </w:rPr>
      </w:pPr>
    </w:p>
    <w:p w14:paraId="5868489A" w14:textId="77777777" w:rsidR="00EA26DD" w:rsidRPr="007F0B52" w:rsidRDefault="00EA26DD" w:rsidP="00EA26DD">
      <w:pPr>
        <w:ind w:left="2880" w:firstLine="720"/>
        <w:rPr>
          <w:rFonts w:ascii="TH Sarabun New" w:hAnsi="TH Sarabun New" w:cs="TH Sarabun New"/>
          <w:sz w:val="32"/>
          <w:szCs w:val="32"/>
        </w:rPr>
      </w:pPr>
    </w:p>
    <w:p w14:paraId="6D881981" w14:textId="77777777" w:rsidR="00EA26DD" w:rsidRPr="007F0B52" w:rsidRDefault="00EA26DD" w:rsidP="00EA26DD">
      <w:pPr>
        <w:ind w:left="2880" w:firstLine="720"/>
        <w:rPr>
          <w:rFonts w:ascii="TH Sarabun New" w:hAnsi="TH Sarabun New" w:cs="TH Sarabun New"/>
          <w:sz w:val="32"/>
          <w:szCs w:val="32"/>
        </w:rPr>
      </w:pPr>
    </w:p>
    <w:p w14:paraId="79FE38CD" w14:textId="77777777" w:rsidR="00AD0073" w:rsidRPr="007F0B52" w:rsidRDefault="00AD0073" w:rsidP="00AD0073">
      <w:pPr>
        <w:tabs>
          <w:tab w:val="left" w:pos="4253"/>
        </w:tabs>
        <w:jc w:val="thaiDistribute"/>
        <w:rPr>
          <w:rFonts w:ascii="TH Sarabun New" w:hAnsi="TH Sarabun New" w:cs="TH Sarabun New"/>
          <w:b/>
          <w:bCs/>
          <w:sz w:val="32"/>
          <w:szCs w:val="32"/>
          <w:lang w:eastAsia="zh-CN"/>
        </w:rPr>
      </w:pPr>
      <w:r w:rsidRPr="007F0B52">
        <w:rPr>
          <w:rFonts w:ascii="TH Sarabun New" w:hAnsi="TH Sarabun New" w:cs="TH Sarabun New"/>
          <w:b/>
          <w:bCs/>
          <w:sz w:val="32"/>
          <w:szCs w:val="32"/>
          <w:cs/>
          <w:lang w:eastAsia="zh-CN"/>
        </w:rPr>
        <w:t>ตรวจ</w:t>
      </w:r>
    </w:p>
    <w:p w14:paraId="28D5FC4C" w14:textId="0ACFB4B4" w:rsidR="00E846E1" w:rsidRPr="007F0B52" w:rsidRDefault="00E846E1" w:rsidP="00A324C4">
      <w:pPr>
        <w:tabs>
          <w:tab w:val="left" w:pos="3402"/>
          <w:tab w:val="left" w:pos="3686"/>
          <w:tab w:val="left" w:pos="7655"/>
          <w:tab w:val="left" w:pos="8222"/>
        </w:tabs>
        <w:jc w:val="thaiDistribute"/>
        <w:rPr>
          <w:rFonts w:ascii="TH Sarabun New" w:hAnsi="TH Sarabun New" w:cs="TH Sarabun New"/>
          <w:sz w:val="24"/>
          <w:szCs w:val="24"/>
          <w:lang w:eastAsia="zh-CN"/>
        </w:rPr>
      </w:pP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พ.ต.อ.</w:t>
      </w:r>
      <w:r w:rsidR="001C3634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หญิง</w:t>
      </w:r>
      <w:r w:rsidRPr="007F0B52">
        <w:rPr>
          <w:rFonts w:ascii="TH Sarabun New" w:hAnsi="TH Sarabun New" w:cs="TH Sarabun New"/>
          <w:sz w:val="24"/>
          <w:szCs w:val="24"/>
          <w:u w:val="dotted"/>
          <w:cs/>
          <w:lang w:eastAsia="zh-CN"/>
        </w:rPr>
        <w:tab/>
      </w:r>
      <w:r w:rsidR="00B24E00">
        <w:rPr>
          <w:rFonts w:ascii="TH Sarabun New" w:hAnsi="TH Sarabun New" w:cs="TH Sarabun New"/>
          <w:sz w:val="24"/>
          <w:szCs w:val="24"/>
          <w:u w:val="dotted"/>
          <w:lang w:eastAsia="zh-CN"/>
        </w:rPr>
        <w:tab/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ผกก.ก</w:t>
      </w:r>
      <w:r w:rsidR="001C3634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ลุ่มงานตรวจพิสูจน์พยานหลักฐานดิจิทัล</w:t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.บก.</w:t>
      </w:r>
      <w:r w:rsidR="001C3634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ตอ</w:t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ท.</w:t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ab/>
        <w:t>วันที่</w:t>
      </w:r>
      <w:r w:rsidR="00A324C4">
        <w:rPr>
          <w:rFonts w:ascii="TH Sarabun New" w:hAnsi="TH Sarabun New" w:cs="TH Sarabun New"/>
          <w:sz w:val="24"/>
          <w:szCs w:val="24"/>
          <w:u w:val="dotted"/>
          <w:lang w:eastAsia="zh-CN"/>
        </w:rPr>
        <w:tab/>
      </w:r>
      <w:proofErr w:type="spellStart"/>
      <w:r w:rsidR="00A324C4">
        <w:rPr>
          <w:rFonts w:ascii="TH Sarabun New" w:hAnsi="TH Sarabun New" w:cs="TH Sarabun New"/>
          <w:sz w:val="24"/>
          <w:szCs w:val="24"/>
          <w:lang w:eastAsia="zh-CN"/>
        </w:rPr>
        <w:t>date_short</w:t>
      </w:r>
      <w:proofErr w:type="spellEnd"/>
    </w:p>
    <w:p w14:paraId="343CB1C6" w14:textId="190B2EB7" w:rsidR="00AD0073" w:rsidRPr="007F0B52" w:rsidRDefault="00AD0073" w:rsidP="00A324C4">
      <w:pPr>
        <w:tabs>
          <w:tab w:val="left" w:pos="3402"/>
          <w:tab w:val="left" w:pos="3686"/>
          <w:tab w:val="left" w:pos="7655"/>
          <w:tab w:val="left" w:pos="8222"/>
        </w:tabs>
        <w:jc w:val="thaiDistribute"/>
        <w:rPr>
          <w:rFonts w:ascii="TH Sarabun New" w:hAnsi="TH Sarabun New" w:cs="TH Sarabun New"/>
          <w:sz w:val="24"/>
          <w:szCs w:val="24"/>
          <w:lang w:eastAsia="zh-CN"/>
        </w:rPr>
      </w:pP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พ.ต.ท.</w:t>
      </w:r>
      <w:r w:rsidRPr="007F0B52">
        <w:rPr>
          <w:rFonts w:ascii="TH Sarabun New" w:hAnsi="TH Sarabun New" w:cs="TH Sarabun New"/>
          <w:sz w:val="24"/>
          <w:szCs w:val="24"/>
          <w:u w:val="dotted"/>
          <w:cs/>
          <w:lang w:eastAsia="zh-CN"/>
        </w:rPr>
        <w:tab/>
      </w:r>
      <w:r w:rsidR="00B24E00">
        <w:rPr>
          <w:rFonts w:ascii="TH Sarabun New" w:hAnsi="TH Sarabun New" w:cs="TH Sarabun New"/>
          <w:sz w:val="24"/>
          <w:szCs w:val="24"/>
          <w:u w:val="dotted"/>
          <w:lang w:eastAsia="zh-CN"/>
        </w:rPr>
        <w:tab/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รอง ผกก.</w:t>
      </w:r>
      <w:r w:rsidR="001C3634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กลุ่มงานตรวจพิสูจน์พยานหลักฐานดิจิทัล.บก.ตอท.</w:t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ab/>
      </w:r>
      <w:r w:rsidR="00514CBB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วันที</w:t>
      </w:r>
      <w:r w:rsidR="00A324C4">
        <w:rPr>
          <w:rFonts w:ascii="TH Sarabun New" w:hAnsi="TH Sarabun New" w:cs="TH Sarabun New"/>
          <w:sz w:val="24"/>
          <w:szCs w:val="24"/>
          <w:lang w:eastAsia="zh-CN"/>
        </w:rPr>
        <w:tab/>
      </w:r>
      <w:proofErr w:type="spellStart"/>
      <w:r w:rsidR="00A324C4">
        <w:rPr>
          <w:rFonts w:ascii="TH Sarabun New" w:hAnsi="TH Sarabun New" w:cs="TH Sarabun New"/>
          <w:sz w:val="24"/>
          <w:szCs w:val="24"/>
          <w:lang w:eastAsia="zh-CN"/>
        </w:rPr>
        <w:t>date_short</w:t>
      </w:r>
      <w:proofErr w:type="spellEnd"/>
    </w:p>
    <w:p w14:paraId="177CBB52" w14:textId="7D2911CD" w:rsidR="00AD0073" w:rsidRPr="007F0B52" w:rsidRDefault="00AD0073" w:rsidP="00A324C4">
      <w:pPr>
        <w:tabs>
          <w:tab w:val="left" w:pos="3402"/>
          <w:tab w:val="left" w:pos="3686"/>
          <w:tab w:val="left" w:pos="7655"/>
          <w:tab w:val="left" w:pos="8222"/>
        </w:tabs>
        <w:jc w:val="thaiDistribute"/>
        <w:rPr>
          <w:rFonts w:ascii="TH Sarabun New" w:hAnsi="TH Sarabun New" w:cs="TH Sarabun New"/>
          <w:sz w:val="24"/>
          <w:szCs w:val="24"/>
          <w:lang w:eastAsia="zh-CN"/>
        </w:rPr>
      </w:pP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พ.ต.</w:t>
      </w:r>
      <w:r w:rsidR="00AE17E9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ท</w:t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.</w:t>
      </w:r>
      <w:r w:rsidRPr="007F0B52">
        <w:rPr>
          <w:rFonts w:ascii="TH Sarabun New" w:hAnsi="TH Sarabun New" w:cs="TH Sarabun New"/>
          <w:sz w:val="24"/>
          <w:szCs w:val="24"/>
          <w:u w:val="dotted"/>
          <w:cs/>
          <w:lang w:eastAsia="zh-CN"/>
        </w:rPr>
        <w:tab/>
      </w:r>
      <w:r w:rsidR="00B24E00">
        <w:rPr>
          <w:rFonts w:ascii="TH Sarabun New" w:hAnsi="TH Sarabun New" w:cs="TH Sarabun New"/>
          <w:sz w:val="24"/>
          <w:szCs w:val="24"/>
          <w:u w:val="dotted"/>
          <w:lang w:eastAsia="zh-CN"/>
        </w:rPr>
        <w:tab/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สว.</w:t>
      </w:r>
      <w:r w:rsidR="001C3634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กลุ่มงานตรวจพิสูจน์พยานหลักฐานดิจิทัล.บก.ตอท</w:t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.</w:t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ab/>
      </w:r>
      <w:r w:rsidR="00514CBB"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วันที่</w:t>
      </w:r>
      <w:r w:rsidR="00A324C4">
        <w:rPr>
          <w:rFonts w:ascii="TH Sarabun New" w:hAnsi="TH Sarabun New" w:cs="TH Sarabun New"/>
          <w:sz w:val="24"/>
          <w:szCs w:val="24"/>
          <w:lang w:eastAsia="zh-CN"/>
        </w:rPr>
        <w:tab/>
      </w:r>
      <w:proofErr w:type="spellStart"/>
      <w:r w:rsidR="00A324C4">
        <w:rPr>
          <w:rFonts w:ascii="TH Sarabun New" w:hAnsi="TH Sarabun New" w:cs="TH Sarabun New"/>
          <w:sz w:val="24"/>
          <w:szCs w:val="24"/>
          <w:lang w:eastAsia="zh-CN"/>
        </w:rPr>
        <w:t>date_short</w:t>
      </w:r>
      <w:proofErr w:type="spellEnd"/>
    </w:p>
    <w:p w14:paraId="3C5831FC" w14:textId="017A50E2" w:rsidR="001C3634" w:rsidRPr="007F0B52" w:rsidRDefault="00742E7F" w:rsidP="00A324C4">
      <w:pPr>
        <w:tabs>
          <w:tab w:val="left" w:pos="3402"/>
          <w:tab w:val="left" w:pos="3686"/>
          <w:tab w:val="left" w:pos="7655"/>
          <w:tab w:val="left" w:pos="8222"/>
        </w:tabs>
        <w:jc w:val="thaiDistribute"/>
        <w:rPr>
          <w:rFonts w:ascii="TH Sarabun New" w:hAnsi="TH Sarabun New" w:cs="TH Sarabun New"/>
          <w:sz w:val="24"/>
          <w:szCs w:val="24"/>
          <w:lang w:eastAsia="zh-CN"/>
        </w:rPr>
      </w:pP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ร.ต.ท.</w:t>
      </w:r>
      <w:r w:rsidRPr="007F0B52">
        <w:rPr>
          <w:rFonts w:ascii="TH Sarabun New" w:hAnsi="TH Sarabun New" w:cs="TH Sarabun New"/>
          <w:sz w:val="24"/>
          <w:szCs w:val="24"/>
          <w:u w:val="dotted"/>
          <w:cs/>
          <w:lang w:eastAsia="zh-CN"/>
        </w:rPr>
        <w:tab/>
      </w:r>
      <w:r w:rsidR="00B24E00">
        <w:rPr>
          <w:rFonts w:ascii="TH Sarabun New" w:hAnsi="TH Sarabun New" w:cs="TH Sarabun New"/>
          <w:sz w:val="24"/>
          <w:szCs w:val="24"/>
          <w:u w:val="dotted"/>
          <w:lang w:eastAsia="zh-CN"/>
        </w:rPr>
        <w:tab/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>รอง สว.กลุ่มงานตรวจพิสูจน์พยานหลักฐานดิจิทัล.บก.ตอท.</w:t>
      </w:r>
      <w:r w:rsidRPr="007F0B52">
        <w:rPr>
          <w:rFonts w:ascii="TH Sarabun New" w:hAnsi="TH Sarabun New" w:cs="TH Sarabun New"/>
          <w:sz w:val="24"/>
          <w:szCs w:val="24"/>
          <w:cs/>
          <w:lang w:eastAsia="zh-CN"/>
        </w:rPr>
        <w:tab/>
        <w:t>วันที่</w:t>
      </w:r>
      <w:r w:rsidR="00A324C4">
        <w:rPr>
          <w:rFonts w:ascii="TH Sarabun New" w:hAnsi="TH Sarabun New" w:cs="TH Sarabun New"/>
          <w:sz w:val="24"/>
          <w:szCs w:val="24"/>
          <w:lang w:eastAsia="zh-CN"/>
        </w:rPr>
        <w:tab/>
      </w:r>
      <w:proofErr w:type="spellStart"/>
      <w:r w:rsidR="00A324C4">
        <w:rPr>
          <w:rFonts w:ascii="TH Sarabun New" w:hAnsi="TH Sarabun New" w:cs="TH Sarabun New"/>
          <w:sz w:val="24"/>
          <w:szCs w:val="24"/>
          <w:lang w:eastAsia="zh-CN"/>
        </w:rPr>
        <w:t>date_short</w:t>
      </w:r>
      <w:proofErr w:type="spellEnd"/>
    </w:p>
    <w:p w14:paraId="113E83D5" w14:textId="5DE52378" w:rsidR="00EA26DD" w:rsidRPr="007F0B52" w:rsidRDefault="00EA26DD" w:rsidP="000B2749">
      <w:pPr>
        <w:tabs>
          <w:tab w:val="left" w:pos="3402"/>
          <w:tab w:val="left" w:pos="4395"/>
          <w:tab w:val="left" w:pos="6946"/>
        </w:tabs>
        <w:jc w:val="thaiDistribute"/>
        <w:rPr>
          <w:rFonts w:ascii="TH Sarabun New" w:hAnsi="TH Sarabun New" w:cs="TH Sarabun New"/>
          <w:sz w:val="32"/>
          <w:szCs w:val="32"/>
          <w:lang w:eastAsia="zh-CN"/>
        </w:rPr>
      </w:pPr>
      <w:r w:rsidRPr="007F0B52">
        <w:rPr>
          <w:rFonts w:ascii="TH Sarabun New" w:hAnsi="TH Sarabun New" w:cs="TH Sarabun New"/>
          <w:sz w:val="32"/>
          <w:szCs w:val="32"/>
          <w:lang w:eastAsia="zh-CN"/>
        </w:rPr>
        <w:br w:type="page"/>
      </w:r>
    </w:p>
    <w:p w14:paraId="0F8475B3" w14:textId="66728A65" w:rsidR="00AD0073" w:rsidRPr="00350D56" w:rsidRDefault="00000000" w:rsidP="000B2749">
      <w:pPr>
        <w:tabs>
          <w:tab w:val="left" w:pos="3119"/>
        </w:tabs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68485D49">
          <v:shape id="_x0000_s2057" type="#_x0000_t75" style="position:absolute;left:0;text-align:left;margin-left:-1.65pt;margin-top:-11.05pt;width:39.7pt;height:45.35pt;z-index:-1" fillcolor="window">
            <v:imagedata r:id="rId8" o:title=""/>
            <o:lock v:ext="edit" aspectratio="f"/>
          </v:shape>
        </w:pict>
      </w:r>
      <w:r w:rsidR="00AD0073" w:rsidRPr="00350D56">
        <w:rPr>
          <w:rFonts w:ascii="TH Sarabun New" w:hAnsi="TH Sarabun New" w:cs="TH Sarabun New"/>
          <w:b/>
          <w:bCs/>
          <w:sz w:val="36"/>
          <w:szCs w:val="36"/>
          <w:cs/>
        </w:rPr>
        <w:t>บันทึกข้อความ</w:t>
      </w:r>
    </w:p>
    <w:p w14:paraId="13C5DF16" w14:textId="77777777" w:rsidR="00350D56" w:rsidRPr="007F0B52" w:rsidRDefault="00350D56" w:rsidP="000B2749">
      <w:pPr>
        <w:tabs>
          <w:tab w:val="left" w:pos="3119"/>
        </w:tabs>
        <w:jc w:val="center"/>
        <w:rPr>
          <w:rFonts w:ascii="TH Sarabun New" w:hAnsi="TH Sarabun New" w:cs="TH Sarabun New"/>
          <w:sz w:val="32"/>
          <w:szCs w:val="32"/>
          <w:cs/>
        </w:rPr>
      </w:pPr>
    </w:p>
    <w:p w14:paraId="67A41C7B" w14:textId="32D69A46" w:rsidR="00AD0073" w:rsidRPr="007F0B52" w:rsidRDefault="00AD0073" w:rsidP="004A598E">
      <w:pPr>
        <w:rPr>
          <w:rFonts w:ascii="TH Sarabun New" w:hAnsi="TH Sarabun New" w:cs="TH Sarabun New"/>
          <w:sz w:val="32"/>
          <w:szCs w:val="32"/>
          <w:cs/>
        </w:rPr>
      </w:pP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>ส่วนราชการ</w:t>
      </w:r>
      <w:r w:rsidR="00350D56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 </w:t>
      </w:r>
      <w:r w:rsidR="00754497" w:rsidRPr="007F0B52">
        <w:rPr>
          <w:rFonts w:ascii="TH Sarabun New" w:hAnsi="TH Sarabun New" w:cs="TH Sarabun New"/>
          <w:sz w:val="32"/>
          <w:szCs w:val="32"/>
          <w:cs/>
        </w:rPr>
        <w:t>กลุ่มงานตรวจพิสูจน์พยานหลักฐานดิจิทัล บก.ตอท.</w:t>
      </w:r>
      <w:r w:rsidRPr="007F0B52">
        <w:rPr>
          <w:rFonts w:ascii="TH Sarabun New" w:hAnsi="TH Sarabun New" w:cs="TH Sarabun New"/>
          <w:sz w:val="32"/>
          <w:szCs w:val="32"/>
          <w:cs/>
        </w:rPr>
        <w:tab/>
        <w:t>โทร.</w:t>
      </w:r>
      <w:r w:rsidR="009B35C4" w:rsidRPr="007F0B52">
        <w:rPr>
          <w:rFonts w:ascii="TH Sarabun New" w:hAnsi="TH Sarabun New" w:cs="TH Sarabun New"/>
          <w:sz w:val="32"/>
          <w:szCs w:val="32"/>
          <w:cs/>
        </w:rPr>
        <w:t xml:space="preserve">  02 504 4852 ต่อ 611</w:t>
      </w:r>
    </w:p>
    <w:p w14:paraId="1DE58D54" w14:textId="3BE141EB" w:rsidR="00AD0073" w:rsidRPr="007F0B52" w:rsidRDefault="00AD0073" w:rsidP="004A598E">
      <w:pPr>
        <w:rPr>
          <w:rFonts w:ascii="TH Sarabun New" w:hAnsi="TH Sarabun New" w:cs="TH Sarabun New"/>
          <w:sz w:val="32"/>
          <w:szCs w:val="32"/>
          <w:cs/>
        </w:rPr>
      </w:pP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ที่  </w:t>
      </w:r>
      <w:r w:rsidR="004A598E">
        <w:rPr>
          <w:rFonts w:ascii="TH Sarabun New" w:hAnsi="TH Sarabun New" w:cs="TH Sarabun New" w:hint="cs"/>
          <w:sz w:val="32"/>
          <w:szCs w:val="32"/>
          <w:cs/>
        </w:rPr>
        <w:t>00</w:t>
      </w:r>
      <w:r w:rsidR="00754497" w:rsidRPr="007F0B52">
        <w:rPr>
          <w:rFonts w:ascii="TH Sarabun New" w:hAnsi="TH Sarabun New" w:cs="TH Sarabun New"/>
          <w:sz w:val="32"/>
          <w:szCs w:val="32"/>
          <w:cs/>
        </w:rPr>
        <w:t>39</w:t>
      </w:r>
      <w:r w:rsidRPr="007F0B52">
        <w:rPr>
          <w:rFonts w:ascii="TH Sarabun New" w:hAnsi="TH Sarabun New" w:cs="TH Sarabun New"/>
          <w:sz w:val="32"/>
          <w:szCs w:val="32"/>
          <w:cs/>
        </w:rPr>
        <w:t>.</w:t>
      </w:r>
      <w:r w:rsidR="00754497" w:rsidRPr="007F0B52">
        <w:rPr>
          <w:rFonts w:ascii="TH Sarabun New" w:hAnsi="TH Sarabun New" w:cs="TH Sarabun New"/>
          <w:sz w:val="32"/>
          <w:szCs w:val="32"/>
          <w:cs/>
        </w:rPr>
        <w:t>72</w:t>
      </w:r>
      <w:r w:rsidRPr="007F0B52">
        <w:rPr>
          <w:rFonts w:ascii="TH Sarabun New" w:hAnsi="TH Sarabun New" w:cs="TH Sarabun New"/>
          <w:sz w:val="32"/>
          <w:szCs w:val="32"/>
        </w:rPr>
        <w:t>/</w:t>
      </w:r>
      <w:r w:rsidR="004A598E">
        <w:rPr>
          <w:rFonts w:ascii="TH Sarabun New" w:hAnsi="TH Sarabun New" w:cs="TH Sarabun New"/>
          <w:sz w:val="32"/>
          <w:szCs w:val="32"/>
          <w:cs/>
        </w:rPr>
        <w:tab/>
      </w:r>
      <w:r w:rsidR="004A598E">
        <w:rPr>
          <w:rFonts w:ascii="TH Sarabun New" w:hAnsi="TH Sarabun New" w:cs="TH Sarabun New"/>
          <w:sz w:val="32"/>
          <w:szCs w:val="32"/>
          <w:cs/>
        </w:rPr>
        <w:tab/>
      </w:r>
      <w:r w:rsidR="004A598E">
        <w:rPr>
          <w:rFonts w:ascii="TH Sarabun New" w:hAnsi="TH Sarabun New" w:cs="TH Sarabun New"/>
          <w:sz w:val="32"/>
          <w:szCs w:val="32"/>
          <w:cs/>
        </w:rPr>
        <w:tab/>
      </w:r>
      <w:r w:rsidR="00807402">
        <w:rPr>
          <w:rFonts w:ascii="TH Sarabun New" w:hAnsi="TH Sarabun New" w:cs="TH Sarabun New"/>
          <w:sz w:val="32"/>
          <w:szCs w:val="32"/>
          <w:cs/>
        </w:rPr>
        <w:tab/>
      </w:r>
      <w:r w:rsidR="00807402">
        <w:rPr>
          <w:rFonts w:ascii="TH Sarabun New" w:hAnsi="TH Sarabun New" w:cs="TH Sarabun New"/>
          <w:sz w:val="32"/>
          <w:szCs w:val="32"/>
          <w:cs/>
        </w:rPr>
        <w:tab/>
      </w: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>วันที่</w:t>
      </w: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proofErr w:type="spellStart"/>
      <w:r w:rsidR="006C32DF">
        <w:rPr>
          <w:rFonts w:ascii="TH Sarabun New" w:hAnsi="TH Sarabun New" w:cs="TH Sarabun New"/>
          <w:sz w:val="32"/>
          <w:szCs w:val="32"/>
        </w:rPr>
        <w:t>date_long</w:t>
      </w:r>
      <w:proofErr w:type="spellEnd"/>
    </w:p>
    <w:p w14:paraId="0A6B7F8C" w14:textId="77777777" w:rsidR="00AD0073" w:rsidRPr="007F0B52" w:rsidRDefault="00AD0073" w:rsidP="00AD0073">
      <w:pPr>
        <w:tabs>
          <w:tab w:val="left" w:pos="709"/>
        </w:tabs>
        <w:ind w:right="-427"/>
        <w:rPr>
          <w:rFonts w:ascii="TH Sarabun New" w:hAnsi="TH Sarabun New" w:cs="TH Sarabun New"/>
          <w:sz w:val="32"/>
          <w:szCs w:val="32"/>
        </w:rPr>
      </w:pP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เรื่อง  </w:t>
      </w:r>
      <w:r w:rsidRPr="007F0B52">
        <w:rPr>
          <w:rFonts w:ascii="TH Sarabun New" w:hAnsi="TH Sarabun New" w:cs="TH Sarabun New"/>
          <w:sz w:val="32"/>
          <w:szCs w:val="32"/>
          <w:cs/>
        </w:rPr>
        <w:tab/>
        <w:t>รายงานผลการตรวจ</w:t>
      </w:r>
      <w:r w:rsidR="00284F67" w:rsidRPr="007F0B52">
        <w:rPr>
          <w:rFonts w:ascii="TH Sarabun New" w:hAnsi="TH Sarabun New" w:cs="TH Sarabun New"/>
          <w:sz w:val="32"/>
          <w:szCs w:val="32"/>
          <w:cs/>
        </w:rPr>
        <w:t>พิสูจน์พยานหลักฐานดิจิทัล</w:t>
      </w:r>
    </w:p>
    <w:p w14:paraId="5908E1E5" w14:textId="77777777" w:rsidR="009B35C4" w:rsidRPr="007F0B52" w:rsidRDefault="00AD0073" w:rsidP="00AD0073">
      <w:pPr>
        <w:tabs>
          <w:tab w:val="left" w:pos="709"/>
        </w:tabs>
        <w:ind w:right="-427"/>
        <w:rPr>
          <w:rFonts w:ascii="TH Sarabun New" w:hAnsi="TH Sarabun New" w:cs="TH Sarabun New"/>
          <w:sz w:val="32"/>
          <w:szCs w:val="32"/>
          <w:cs/>
        </w:rPr>
      </w:pPr>
      <w:r w:rsidRPr="007F0B52">
        <w:rPr>
          <w:rFonts w:ascii="TH Sarabun New" w:hAnsi="TH Sarabun New" w:cs="TH Sarabun New"/>
          <w:sz w:val="32"/>
          <w:szCs w:val="32"/>
          <w:cs/>
        </w:rPr>
        <w:t>เรียน</w:t>
      </w: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</w:t>
      </w:r>
      <w:r w:rsidRPr="007F0B52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B35C4" w:rsidRPr="007F0B52">
        <w:rPr>
          <w:rFonts w:ascii="TH Sarabun New" w:hAnsi="TH Sarabun New" w:cs="TH Sarabun New"/>
          <w:sz w:val="32"/>
          <w:szCs w:val="32"/>
          <w:cs/>
        </w:rPr>
        <w:t>ผบก.ตอท.</w:t>
      </w:r>
    </w:p>
    <w:p w14:paraId="44CEE555" w14:textId="6BAD51F9" w:rsidR="007050FD" w:rsidRPr="007F0B52" w:rsidRDefault="007050FD" w:rsidP="007050FD">
      <w:pPr>
        <w:spacing w:before="120"/>
        <w:ind w:firstLine="1418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7F0B52">
        <w:rPr>
          <w:rFonts w:ascii="TH Sarabun New" w:hAnsi="TH Sarabun New" w:cs="TH Sarabun New"/>
          <w:spacing w:val="-10"/>
          <w:sz w:val="32"/>
          <w:szCs w:val="32"/>
          <w:cs/>
        </w:rPr>
        <w:t xml:space="preserve">ตามหนังสือ </w:t>
      </w:r>
      <w:proofErr w:type="spellStart"/>
      <w:r w:rsidR="000858D2">
        <w:rPr>
          <w:rFonts w:ascii="TH Sarabun New" w:hAnsi="TH Sarabun New" w:cs="TH Sarabun New"/>
          <w:spacing w:val="-10"/>
          <w:sz w:val="32"/>
          <w:szCs w:val="32"/>
        </w:rPr>
        <w:t>original_fr</w:t>
      </w:r>
      <w:r w:rsidR="005E6C92">
        <w:rPr>
          <w:rFonts w:ascii="TH Sarabun New" w:hAnsi="TH Sarabun New" w:cs="TH Sarabun New"/>
          <w:spacing w:val="-10"/>
          <w:sz w:val="32"/>
          <w:szCs w:val="32"/>
        </w:rPr>
        <w:t>o</w:t>
      </w:r>
      <w:r w:rsidR="000858D2">
        <w:rPr>
          <w:rFonts w:ascii="TH Sarabun New" w:hAnsi="TH Sarabun New" w:cs="TH Sarabun New"/>
          <w:spacing w:val="-10"/>
          <w:sz w:val="32"/>
          <w:szCs w:val="32"/>
        </w:rPr>
        <w:t>m</w:t>
      </w:r>
      <w:proofErr w:type="spellEnd"/>
      <w:r w:rsidR="000858D2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Pr="007F0B52">
        <w:rPr>
          <w:rFonts w:ascii="TH Sarabun New" w:hAnsi="TH Sarabun New" w:cs="TH Sarabun New"/>
          <w:spacing w:val="-10"/>
          <w:sz w:val="32"/>
          <w:szCs w:val="32"/>
          <w:cs/>
        </w:rPr>
        <w:t xml:space="preserve">ที่ </w:t>
      </w:r>
      <w:proofErr w:type="spellStart"/>
      <w:r w:rsidR="00F031E6">
        <w:rPr>
          <w:rFonts w:ascii="TH Sarabun New" w:hAnsi="TH Sarabun New" w:cs="TH Sarabun New"/>
          <w:spacing w:val="-10"/>
          <w:sz w:val="32"/>
          <w:szCs w:val="32"/>
        </w:rPr>
        <w:t>original_number</w:t>
      </w:r>
      <w:proofErr w:type="spellEnd"/>
      <w:r w:rsidR="00F031E6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Pr="007F0B52">
        <w:rPr>
          <w:rFonts w:ascii="TH Sarabun New" w:hAnsi="TH Sarabun New" w:cs="TH Sarabun New"/>
          <w:spacing w:val="-10"/>
          <w:sz w:val="32"/>
          <w:szCs w:val="32"/>
          <w:cs/>
        </w:rPr>
        <w:t xml:space="preserve">ลงวันที่ </w:t>
      </w:r>
      <w:proofErr w:type="spellStart"/>
      <w:r w:rsidR="003F4307">
        <w:rPr>
          <w:rFonts w:ascii="TH Sarabun New" w:hAnsi="TH Sarabun New" w:cs="TH Sarabun New"/>
          <w:spacing w:val="-10"/>
          <w:sz w:val="32"/>
          <w:szCs w:val="32"/>
        </w:rPr>
        <w:t>original_date</w:t>
      </w:r>
      <w:proofErr w:type="spellEnd"/>
      <w:r w:rsidR="009B01B1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Pr="007F0B52">
        <w:rPr>
          <w:rFonts w:ascii="TH Sarabun New" w:hAnsi="TH Sarabun New" w:cs="TH Sarabun New"/>
          <w:spacing w:val="-10"/>
          <w:sz w:val="32"/>
          <w:szCs w:val="32"/>
          <w:cs/>
        </w:rPr>
        <w:t xml:space="preserve">เรื่อง </w:t>
      </w:r>
      <w:proofErr w:type="spellStart"/>
      <w:r w:rsidR="00563FE0">
        <w:rPr>
          <w:rFonts w:ascii="TH Sarabun New" w:hAnsi="TH Sarabun New" w:cs="TH Sarabun New"/>
          <w:spacing w:val="-10"/>
          <w:sz w:val="32"/>
          <w:szCs w:val="32"/>
        </w:rPr>
        <w:t>original_name</w:t>
      </w:r>
      <w:proofErr w:type="spellEnd"/>
      <w:r w:rsidR="00563FE0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Pr="007F0B52">
        <w:rPr>
          <w:rFonts w:ascii="TH Sarabun New" w:hAnsi="TH Sarabun New" w:cs="TH Sarabun New"/>
          <w:sz w:val="32"/>
          <w:szCs w:val="32"/>
          <w:cs/>
        </w:rPr>
        <w:t>นั้น</w:t>
      </w:r>
    </w:p>
    <w:p w14:paraId="5040D13C" w14:textId="77777777" w:rsidR="00AD0073" w:rsidRPr="007F0B52" w:rsidRDefault="002070DC" w:rsidP="00AD0073">
      <w:pPr>
        <w:spacing w:before="120"/>
        <w:ind w:firstLine="1418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7F0B52">
        <w:rPr>
          <w:rFonts w:ascii="TH Sarabun New" w:hAnsi="TH Sarabun New" w:cs="TH Sarabun New"/>
          <w:sz w:val="32"/>
          <w:szCs w:val="32"/>
          <w:cs/>
        </w:rPr>
        <w:t>กลุ่มงานตรวจพิสูจน์พยานหลักฐานดิจิทัล บก.ตอท.</w:t>
      </w:r>
      <w:r w:rsidR="00AD0073" w:rsidRPr="007F0B52">
        <w:rPr>
          <w:rFonts w:ascii="TH Sarabun New" w:hAnsi="TH Sarabun New" w:cs="TH Sarabun New"/>
          <w:spacing w:val="-8"/>
          <w:sz w:val="32"/>
          <w:szCs w:val="32"/>
          <w:cs/>
        </w:rPr>
        <w:t xml:space="preserve"> ได้</w:t>
      </w:r>
      <w:r w:rsidR="000024EE" w:rsidRPr="007F0B52">
        <w:rPr>
          <w:rFonts w:ascii="TH Sarabun New" w:hAnsi="TH Sarabun New" w:cs="TH Sarabun New"/>
          <w:spacing w:val="-8"/>
          <w:sz w:val="32"/>
          <w:szCs w:val="32"/>
          <w:cs/>
        </w:rPr>
        <w:t>ดำเนินการตรวจพิสูจน์พยา</w:t>
      </w:r>
      <w:r w:rsidR="000364A9" w:rsidRPr="007F0B52">
        <w:rPr>
          <w:rFonts w:ascii="TH Sarabun New" w:hAnsi="TH Sarabun New" w:cs="TH Sarabun New"/>
          <w:spacing w:val="-8"/>
          <w:sz w:val="32"/>
          <w:szCs w:val="32"/>
          <w:cs/>
        </w:rPr>
        <w:t>น</w:t>
      </w:r>
      <w:r w:rsidR="000024EE" w:rsidRPr="007F0B52">
        <w:rPr>
          <w:rFonts w:ascii="TH Sarabun New" w:hAnsi="TH Sarabun New" w:cs="TH Sarabun New"/>
          <w:spacing w:val="-8"/>
          <w:sz w:val="32"/>
          <w:szCs w:val="32"/>
          <w:cs/>
        </w:rPr>
        <w:t>หลักฐานดิจิทัลเรียบร้อยแล้ว</w:t>
      </w:r>
      <w:r w:rsidR="00AD0073" w:rsidRPr="007F0B52">
        <w:rPr>
          <w:rFonts w:ascii="TH Sarabun New" w:hAnsi="TH Sarabun New" w:cs="TH Sarabun New"/>
          <w:spacing w:val="-8"/>
          <w:sz w:val="32"/>
          <w:szCs w:val="32"/>
          <w:cs/>
        </w:rPr>
        <w:t xml:space="preserve"> ปรากฏตามรายงาน</w:t>
      </w:r>
      <w:r w:rsidR="000024EE" w:rsidRPr="007F0B52">
        <w:rPr>
          <w:rFonts w:ascii="TH Sarabun New" w:hAnsi="TH Sarabun New" w:cs="TH Sarabun New"/>
          <w:spacing w:val="-8"/>
          <w:sz w:val="32"/>
          <w:szCs w:val="32"/>
          <w:cs/>
        </w:rPr>
        <w:t xml:space="preserve">ที่แนบมาพร้อมนี้ </w:t>
      </w:r>
      <w:r w:rsidR="00283663" w:rsidRPr="007F0B52">
        <w:rPr>
          <w:rFonts w:ascii="TH Sarabun New" w:hAnsi="TH Sarabun New" w:cs="TH Sarabun New"/>
          <w:spacing w:val="-8"/>
          <w:sz w:val="32"/>
          <w:szCs w:val="32"/>
          <w:cs/>
        </w:rPr>
        <w:t xml:space="preserve">หากเห็นชอบผลการตรวจพิสูจน์ฯ ดังกล่าว โปรดลงนามในหนังสือแนบมาพร้อมนี้ หรือจะให้ดำเนินการเพิ่มเติมอย่างไร โปรดพิจารณาสั่งการ </w:t>
      </w:r>
    </w:p>
    <w:p w14:paraId="61A7BF17" w14:textId="77777777" w:rsidR="00AD0073" w:rsidRPr="007F0B52" w:rsidRDefault="00AD0073" w:rsidP="00AD0073">
      <w:pPr>
        <w:tabs>
          <w:tab w:val="left" w:pos="1701"/>
          <w:tab w:val="left" w:pos="5387"/>
        </w:tabs>
        <w:spacing w:before="120"/>
        <w:ind w:firstLine="1418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7F0B52">
        <w:rPr>
          <w:rFonts w:ascii="TH Sarabun New" w:hAnsi="TH Sarabun New" w:cs="TH Sarabun New"/>
          <w:sz w:val="32"/>
          <w:szCs w:val="32"/>
          <w:cs/>
        </w:rPr>
        <w:t>จึงเรียนมาเพื่อ</w:t>
      </w:r>
      <w:r w:rsidR="004F45CD" w:rsidRPr="007F0B52">
        <w:rPr>
          <w:rFonts w:ascii="TH Sarabun New" w:hAnsi="TH Sarabun New" w:cs="TH Sarabun New"/>
          <w:sz w:val="32"/>
          <w:szCs w:val="32"/>
          <w:cs/>
        </w:rPr>
        <w:t>โปรด</w:t>
      </w:r>
      <w:r w:rsidR="00113225" w:rsidRPr="007F0B52">
        <w:rPr>
          <w:rFonts w:ascii="TH Sarabun New" w:hAnsi="TH Sarabun New" w:cs="TH Sarabun New"/>
          <w:sz w:val="32"/>
          <w:szCs w:val="32"/>
          <w:cs/>
        </w:rPr>
        <w:t>พิจารณา</w:t>
      </w:r>
    </w:p>
    <w:p w14:paraId="7B5ABC74" w14:textId="77777777" w:rsidR="00AD0073" w:rsidRPr="007F0B52" w:rsidRDefault="00AD0073" w:rsidP="00AD0073">
      <w:pPr>
        <w:ind w:firstLine="1418"/>
        <w:jc w:val="thaiDistribute"/>
        <w:rPr>
          <w:rFonts w:ascii="TH Sarabun New" w:hAnsi="TH Sarabun New" w:cs="TH Sarabun New"/>
          <w:sz w:val="32"/>
          <w:szCs w:val="32"/>
        </w:rPr>
      </w:pPr>
    </w:p>
    <w:p w14:paraId="62FCABF2" w14:textId="77777777" w:rsidR="00AD0073" w:rsidRDefault="00AD0073" w:rsidP="00AD0073">
      <w:pPr>
        <w:ind w:firstLine="1418"/>
        <w:jc w:val="thaiDistribute"/>
        <w:rPr>
          <w:rFonts w:ascii="TH Sarabun New" w:hAnsi="TH Sarabun New" w:cs="TH Sarabun New"/>
          <w:sz w:val="32"/>
          <w:szCs w:val="32"/>
        </w:rPr>
      </w:pPr>
    </w:p>
    <w:p w14:paraId="01831B45" w14:textId="35DE4476" w:rsidR="007E5329" w:rsidRPr="007F0B52" w:rsidRDefault="007E5329" w:rsidP="00A234FE">
      <w:pPr>
        <w:tabs>
          <w:tab w:val="left" w:pos="3828"/>
          <w:tab w:val="left" w:pos="4395"/>
          <w:tab w:val="left" w:pos="5529"/>
        </w:tabs>
        <w:rPr>
          <w:rFonts w:ascii="TH Sarabun New" w:hAnsi="TH Sarabun New" w:cs="TH Sarabun New"/>
          <w:sz w:val="32"/>
          <w:szCs w:val="32"/>
          <w:cs/>
        </w:rPr>
      </w:pPr>
      <w:r w:rsidRPr="007F0B52">
        <w:rPr>
          <w:rFonts w:ascii="TH Sarabun New" w:hAnsi="TH Sarabun New" w:cs="TH Sarabun New"/>
          <w:sz w:val="32"/>
          <w:szCs w:val="32"/>
        </w:rPr>
        <w:tab/>
      </w:r>
      <w:r w:rsidR="00A234FE" w:rsidRPr="007F0B52">
        <w:rPr>
          <w:rFonts w:ascii="TH Sarabun New" w:hAnsi="TH Sarabun New" w:cs="TH Sarabun New"/>
          <w:sz w:val="32"/>
          <w:szCs w:val="32"/>
          <w:cs/>
        </w:rPr>
        <w:t>พ.ต.อ.หญิง</w:t>
      </w:r>
    </w:p>
    <w:p w14:paraId="1DB9D041" w14:textId="4FA7F769" w:rsidR="007E5329" w:rsidRPr="007F0B52" w:rsidRDefault="007E5329" w:rsidP="00A234FE">
      <w:pPr>
        <w:tabs>
          <w:tab w:val="left" w:pos="3828"/>
          <w:tab w:val="left" w:pos="4395"/>
          <w:tab w:val="left" w:pos="5529"/>
        </w:tabs>
        <w:rPr>
          <w:rFonts w:ascii="TH Sarabun New" w:hAnsi="TH Sarabun New" w:cs="TH Sarabun New"/>
          <w:sz w:val="32"/>
          <w:szCs w:val="32"/>
        </w:rPr>
      </w:pPr>
      <w:r w:rsidRPr="007F0B52">
        <w:rPr>
          <w:rFonts w:ascii="TH Sarabun New" w:hAnsi="TH Sarabun New" w:cs="TH Sarabun New"/>
          <w:sz w:val="32"/>
          <w:szCs w:val="32"/>
        </w:rPr>
        <w:tab/>
      </w:r>
      <w:r w:rsidRPr="007F0B52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7F0B52">
        <w:rPr>
          <w:rFonts w:ascii="TH Sarabun New" w:hAnsi="TH Sarabun New" w:cs="TH Sarabun New"/>
          <w:sz w:val="32"/>
          <w:szCs w:val="32"/>
          <w:cs/>
        </w:rPr>
        <w:t xml:space="preserve">( </w:t>
      </w:r>
      <w:r w:rsidR="00A234FE" w:rsidRPr="007F0B52">
        <w:rPr>
          <w:rFonts w:ascii="TH Sarabun New" w:hAnsi="TH Sarabun New" w:cs="TH Sarabun New"/>
          <w:sz w:val="32"/>
          <w:szCs w:val="32"/>
          <w:cs/>
        </w:rPr>
        <w:t>มนชนก จำรูญโรจน์</w:t>
      </w:r>
      <w:r w:rsidR="00A234F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F0B52">
        <w:rPr>
          <w:rFonts w:ascii="TH Sarabun New" w:hAnsi="TH Sarabun New" w:cs="TH Sarabun New"/>
          <w:sz w:val="32"/>
          <w:szCs w:val="32"/>
          <w:cs/>
        </w:rPr>
        <w:t>)</w:t>
      </w:r>
    </w:p>
    <w:p w14:paraId="5CF554B2" w14:textId="20C21428" w:rsidR="00AD0073" w:rsidRPr="007F0B52" w:rsidRDefault="007E5329" w:rsidP="00A234FE">
      <w:pPr>
        <w:tabs>
          <w:tab w:val="left" w:pos="3828"/>
          <w:tab w:val="left" w:pos="4395"/>
          <w:tab w:val="left" w:pos="5529"/>
        </w:tabs>
        <w:rPr>
          <w:rFonts w:ascii="TH Sarabun New" w:hAnsi="TH Sarabun New" w:cs="TH Sarabun New"/>
          <w:color w:val="FFFFFF"/>
          <w:sz w:val="32"/>
          <w:szCs w:val="32"/>
        </w:rPr>
      </w:pPr>
      <w:r w:rsidRPr="007F0B52">
        <w:rPr>
          <w:rFonts w:ascii="TH Sarabun New" w:hAnsi="TH Sarabun New" w:cs="TH Sarabun New"/>
          <w:sz w:val="32"/>
          <w:szCs w:val="32"/>
        </w:rPr>
        <w:tab/>
      </w:r>
      <w:r w:rsidRPr="007F0B52">
        <w:rPr>
          <w:rFonts w:ascii="TH Sarabun New" w:hAnsi="TH Sarabun New" w:cs="TH Sarabun New"/>
          <w:sz w:val="32"/>
          <w:szCs w:val="32"/>
        </w:rPr>
        <w:tab/>
      </w:r>
      <w:r w:rsidR="00A234FE" w:rsidRPr="007F0B52">
        <w:rPr>
          <w:rFonts w:ascii="TH Sarabun New" w:hAnsi="TH Sarabun New" w:cs="TH Sarabun New"/>
          <w:sz w:val="32"/>
          <w:szCs w:val="32"/>
          <w:cs/>
        </w:rPr>
        <w:t>ผกก.กลุ่มงานตรวจพิสูจน์พยานหลักฐานดิจิทัล บก.ตอท.</w:t>
      </w:r>
      <w:r w:rsidR="009F471E" w:rsidRPr="007F0B52">
        <w:rPr>
          <w:rFonts w:ascii="TH Sarabun New" w:hAnsi="TH Sarabun New" w:cs="TH Sarabun New"/>
          <w:color w:val="FFFFFF"/>
          <w:sz w:val="32"/>
          <w:szCs w:val="32"/>
        </w:rPr>
        <w:t xml:space="preserve"> </w:t>
      </w:r>
    </w:p>
    <w:p w14:paraId="4ABF0974" w14:textId="77777777" w:rsidR="009F471E" w:rsidRPr="007F0B52" w:rsidRDefault="009F471E" w:rsidP="009F471E">
      <w:pPr>
        <w:tabs>
          <w:tab w:val="left" w:pos="4253"/>
        </w:tabs>
        <w:jc w:val="thaiDistribute"/>
        <w:rPr>
          <w:rFonts w:ascii="TH Sarabun New" w:hAnsi="TH Sarabun New" w:cs="TH Sarabun New"/>
          <w:color w:val="FFFFFF"/>
          <w:sz w:val="32"/>
          <w:szCs w:val="32"/>
        </w:rPr>
      </w:pPr>
    </w:p>
    <w:p w14:paraId="1DDA8A59" w14:textId="77777777" w:rsidR="00FB6486" w:rsidRPr="007F0B52" w:rsidRDefault="00FB6486" w:rsidP="00AD0073">
      <w:pPr>
        <w:tabs>
          <w:tab w:val="left" w:pos="4253"/>
        </w:tabs>
        <w:jc w:val="thaiDistribute"/>
        <w:rPr>
          <w:rFonts w:ascii="TH Sarabun New" w:hAnsi="TH Sarabun New" w:cs="TH Sarabun New"/>
          <w:color w:val="FFFFFF"/>
          <w:sz w:val="32"/>
          <w:szCs w:val="32"/>
        </w:rPr>
      </w:pPr>
    </w:p>
    <w:p w14:paraId="63FA3EB0" w14:textId="77777777" w:rsidR="007D7023" w:rsidRPr="007F0B52" w:rsidRDefault="00AD0073" w:rsidP="00AD0073">
      <w:pPr>
        <w:tabs>
          <w:tab w:val="left" w:pos="4253"/>
        </w:tabs>
        <w:jc w:val="thaiDistribute"/>
        <w:rPr>
          <w:rFonts w:ascii="TH Sarabun New" w:hAnsi="TH Sarabun New" w:cs="TH Sarabun New"/>
          <w:color w:val="FFFFFF"/>
          <w:sz w:val="32"/>
          <w:szCs w:val="32"/>
        </w:rPr>
      </w:pPr>
      <w:r w:rsidRPr="007F0B52">
        <w:rPr>
          <w:rFonts w:ascii="TH Sarabun New" w:hAnsi="TH Sarabun New" w:cs="TH Sarabun New"/>
          <w:color w:val="FFFFFF"/>
          <w:sz w:val="32"/>
          <w:szCs w:val="32"/>
          <w:cs/>
        </w:rPr>
        <w:t xml:space="preserve"> </w:t>
      </w:r>
    </w:p>
    <w:p w14:paraId="1243D549" w14:textId="77777777" w:rsidR="007D7023" w:rsidRPr="007F0B52" w:rsidRDefault="00AD0073" w:rsidP="00AD0073">
      <w:pPr>
        <w:tabs>
          <w:tab w:val="left" w:pos="4253"/>
        </w:tabs>
        <w:jc w:val="thaiDistribute"/>
        <w:rPr>
          <w:rFonts w:ascii="TH Sarabun New" w:hAnsi="TH Sarabun New" w:cs="TH Sarabun New"/>
          <w:color w:val="FFFFFF"/>
          <w:sz w:val="32"/>
          <w:szCs w:val="32"/>
        </w:rPr>
      </w:pPr>
      <w:r w:rsidRPr="007F0B52">
        <w:rPr>
          <w:rFonts w:ascii="TH Sarabun New" w:hAnsi="TH Sarabun New" w:cs="TH Sarabun New"/>
          <w:color w:val="FFFFFF"/>
          <w:sz w:val="32"/>
          <w:szCs w:val="32"/>
          <w:cs/>
        </w:rPr>
        <w:t xml:space="preserve">        ผบก.</w:t>
      </w:r>
    </w:p>
    <w:p w14:paraId="4F5A01D9" w14:textId="77777777" w:rsidR="007D7023" w:rsidRPr="007F0B52" w:rsidRDefault="007D7023" w:rsidP="00AD0073">
      <w:pPr>
        <w:tabs>
          <w:tab w:val="left" w:pos="4253"/>
        </w:tabs>
        <w:jc w:val="thaiDistribute"/>
        <w:rPr>
          <w:rFonts w:ascii="TH Sarabun New" w:hAnsi="TH Sarabun New" w:cs="TH Sarabun New"/>
          <w:color w:val="FFFFFF"/>
          <w:sz w:val="32"/>
          <w:szCs w:val="32"/>
        </w:rPr>
      </w:pPr>
    </w:p>
    <w:p w14:paraId="4B05C1BD" w14:textId="77777777" w:rsidR="007D7023" w:rsidRPr="007F0B52" w:rsidRDefault="007D7023" w:rsidP="00AD0073">
      <w:pPr>
        <w:tabs>
          <w:tab w:val="left" w:pos="4253"/>
        </w:tabs>
        <w:jc w:val="thaiDistribute"/>
        <w:rPr>
          <w:rFonts w:ascii="TH Sarabun New" w:hAnsi="TH Sarabun New" w:cs="TH Sarabun New"/>
          <w:color w:val="FFFFFF"/>
          <w:sz w:val="32"/>
          <w:szCs w:val="32"/>
        </w:rPr>
      </w:pPr>
    </w:p>
    <w:p w14:paraId="36E65CAF" w14:textId="77777777" w:rsidR="007D7023" w:rsidRPr="007F0B52" w:rsidRDefault="007D7023" w:rsidP="00AD0073">
      <w:pPr>
        <w:tabs>
          <w:tab w:val="left" w:pos="4253"/>
        </w:tabs>
        <w:jc w:val="thaiDistribute"/>
        <w:rPr>
          <w:rFonts w:ascii="TH Sarabun New" w:hAnsi="TH Sarabun New" w:cs="TH Sarabun New"/>
          <w:color w:val="FFFFFF"/>
          <w:sz w:val="32"/>
          <w:szCs w:val="32"/>
        </w:rPr>
      </w:pPr>
    </w:p>
    <w:p w14:paraId="3E7E6411" w14:textId="77777777" w:rsidR="000364A9" w:rsidRPr="007F0B52" w:rsidRDefault="000364A9" w:rsidP="00AD0073">
      <w:pPr>
        <w:tabs>
          <w:tab w:val="left" w:pos="4253"/>
        </w:tabs>
        <w:jc w:val="thaiDistribute"/>
        <w:rPr>
          <w:rFonts w:ascii="TH Sarabun New" w:hAnsi="TH Sarabun New" w:cs="TH Sarabun New"/>
          <w:color w:val="FFFFFF"/>
          <w:sz w:val="32"/>
          <w:szCs w:val="32"/>
        </w:rPr>
      </w:pPr>
    </w:p>
    <w:p w14:paraId="11D1A663" w14:textId="77777777" w:rsidR="000364A9" w:rsidRPr="007F0B52" w:rsidRDefault="000364A9" w:rsidP="00AD0073">
      <w:pPr>
        <w:tabs>
          <w:tab w:val="left" w:pos="4253"/>
        </w:tabs>
        <w:jc w:val="thaiDistribute"/>
        <w:rPr>
          <w:rFonts w:ascii="TH Sarabun New" w:hAnsi="TH Sarabun New" w:cs="TH Sarabun New"/>
          <w:color w:val="FFFFFF"/>
          <w:sz w:val="32"/>
          <w:szCs w:val="32"/>
        </w:rPr>
      </w:pPr>
    </w:p>
    <w:p w14:paraId="32E8DF02" w14:textId="77777777" w:rsidR="00AD0073" w:rsidRPr="007F0B52" w:rsidRDefault="00AD0073" w:rsidP="00AD0073">
      <w:pPr>
        <w:tabs>
          <w:tab w:val="left" w:pos="4253"/>
        </w:tabs>
        <w:jc w:val="thaiDistribute"/>
        <w:rPr>
          <w:rFonts w:ascii="TH Sarabun New" w:hAnsi="TH Sarabun New" w:cs="TH Sarabun New"/>
          <w:color w:val="FFFFFF"/>
          <w:sz w:val="32"/>
          <w:szCs w:val="32"/>
          <w:cs/>
        </w:rPr>
      </w:pPr>
      <w:r w:rsidRPr="007F0B52">
        <w:rPr>
          <w:rFonts w:ascii="TH Sarabun New" w:hAnsi="TH Sarabun New" w:cs="TH Sarabun New"/>
          <w:color w:val="FFFFFF"/>
          <w:sz w:val="32"/>
          <w:szCs w:val="32"/>
          <w:cs/>
        </w:rPr>
        <w:t>สสท.</w:t>
      </w:r>
    </w:p>
    <w:sectPr w:rsidR="00AD0073" w:rsidRPr="007F0B52" w:rsidSect="009F471E">
      <w:headerReference w:type="even" r:id="rId9"/>
      <w:footerReference w:type="first" r:id="rId10"/>
      <w:pgSz w:w="11906" w:h="16838"/>
      <w:pgMar w:top="1418" w:right="1134" w:bottom="28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A6B3A" w14:textId="77777777" w:rsidR="0099210B" w:rsidRDefault="0099210B">
      <w:r>
        <w:separator/>
      </w:r>
    </w:p>
  </w:endnote>
  <w:endnote w:type="continuationSeparator" w:id="0">
    <w:p w14:paraId="23F5C028" w14:textId="77777777" w:rsidR="0099210B" w:rsidRDefault="00992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EF23C" w14:textId="77777777" w:rsidR="00185F01" w:rsidRPr="005E0FA0" w:rsidRDefault="00000000" w:rsidP="00FF717B">
    <w:pPr>
      <w:pStyle w:val="Footer"/>
      <w:jc w:val="right"/>
      <w:rPr>
        <w:rFonts w:ascii="TH SarabunIT๙" w:hAnsi="TH SarabunIT๙" w:cs="TH SarabunIT๙"/>
        <w:color w:val="FFFFFF"/>
        <w:sz w:val="32"/>
        <w:szCs w:val="32"/>
        <w:cs/>
      </w:rPr>
    </w:pPr>
    <w:r>
      <w:rPr>
        <w:rFonts w:ascii="TH SarabunIT๙" w:hAnsi="TH SarabunIT๙" w:cs="TH SarabunIT๙"/>
        <w:noProof/>
        <w:color w:val="FFFFFF"/>
        <w:sz w:val="32"/>
        <w:szCs w:val="32"/>
      </w:rPr>
      <w:pict w14:anchorId="0F3E7E72">
        <v:group id="Group 164" o:spid="_x0000_s1025" style="position:absolute;left:0;text-align:left;margin-left:108.7pt;margin-top:804.45pt;width:486pt;height:21.8pt;z-index:1;mso-position-horizontal-relative:page;mso-position-vertical-relative:page" coordsize="61722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">
          <v:rect id="Rectangle 165" o:spid="_x0000_s1026" style="position:absolute;left:2286;width:59436;height:27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9GKcEA&#10;AADcAAAADwAAAGRycy9kb3ducmV2LnhtbERPS4vCMBC+L/gfwgje1lRBV6pRRBA9LCxq6Xlopg9s&#10;JrWJteuvNwvC3ubje85q05tadNS6yrKCyTgCQZxZXXGhILnsPxcgnEfWWFsmBb/kYLMefKww1vbB&#10;J+rOvhAhhF2MCkrvm1hKl5Vk0I1tQxy43LYGfYBtIXWLjxBuajmNork0WHFoKLGhXUnZ9Xw3Cr5u&#10;z8M+PzTTpEt+OMc0/Z7MUqVGw367BOGp9//it/uow/z5DP6eCR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vRinBAAAA3AAAAA8AAAAAAAAAAAAAAAAAmAIAAGRycy9kb3du&#10;cmV2LnhtbFBLBQYAAAAABAAEAPUAAACGAwAAAAA=&#10;" stroked="f" strokeweight="1pt">
            <v:fill opacity="0"/>
          </v:rect>
          <v:shapetype id="_x0000_t202" coordsize="21600,21600" o:spt="202" path="m,l,21600r21600,l21600,xe">
            <v:stroke joinstyle="miter"/>
            <v:path gradientshapeok="t" o:connecttype="rect"/>
          </v:shapetype>
          <v:shape id="Text Box 166" o:spid="_x0000_s1027" type="#_x0000_t202" style="position:absolute;top:95;width:59436;height:267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<v:textbox style="mso-next-textbox:#Text Box 166;mso-fit-shape-to-text:t" inset="0,,0">
              <w:txbxContent>
                <w:p w14:paraId="2E4130CD" w14:textId="77777777" w:rsidR="00185F01" w:rsidRDefault="00185F01">
                  <w:pPr>
                    <w:pStyle w:val="Footer"/>
                    <w:tabs>
                      <w:tab w:val="clear" w:pos="4680"/>
                      <w:tab w:val="clear" w:pos="9360"/>
                    </w:tabs>
                    <w:jc w:val="right"/>
                  </w:pPr>
                </w:p>
              </w:txbxContent>
            </v:textbox>
          </v:shape>
          <w10:wrap anchorx="page" anchory="margin"/>
        </v:group>
      </w:pict>
    </w:r>
    <w:r w:rsidR="00185F01" w:rsidRPr="005E0FA0">
      <w:rPr>
        <w:rFonts w:ascii="TH SarabunIT๙" w:hAnsi="TH SarabunIT๙" w:cs="TH SarabunIT๙"/>
        <w:color w:val="FFFFFF"/>
        <w:sz w:val="32"/>
        <w:szCs w:val="32"/>
      </w:rPr>
      <w:t>/</w:t>
    </w:r>
    <w:r w:rsidR="00185F01" w:rsidRPr="005E0FA0">
      <w:rPr>
        <w:rFonts w:ascii="TH SarabunIT๙" w:hAnsi="TH SarabunIT๙" w:cs="TH SarabunIT๙" w:hint="cs"/>
        <w:color w:val="FFFFFF"/>
        <w:sz w:val="32"/>
        <w:szCs w:val="32"/>
        <w:cs/>
      </w:rPr>
      <w:t>งบประมาณของ</w:t>
    </w:r>
    <w:r w:rsidR="00185F01" w:rsidRPr="005E0FA0">
      <w:rPr>
        <w:rFonts w:ascii="TH SarabunIT๙" w:hAnsi="TH SarabunIT๙" w:cs="TH SarabunIT๙"/>
        <w:color w:val="FFFFFF"/>
        <w:sz w:val="32"/>
        <w:szCs w:val="32"/>
        <w:cs/>
      </w:rPr>
      <w:t>...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B4DB7" w14:textId="77777777" w:rsidR="0099210B" w:rsidRDefault="0099210B">
      <w:r>
        <w:separator/>
      </w:r>
    </w:p>
  </w:footnote>
  <w:footnote w:type="continuationSeparator" w:id="0">
    <w:p w14:paraId="7E61BF59" w14:textId="77777777" w:rsidR="0099210B" w:rsidRDefault="009921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FE1B3" w14:textId="77777777" w:rsidR="00185F01" w:rsidRDefault="00185F01" w:rsidP="009235E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14:paraId="70326033" w14:textId="77777777" w:rsidR="00185F01" w:rsidRDefault="00185F01" w:rsidP="007C60C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B2C84"/>
    <w:multiLevelType w:val="hybridMultilevel"/>
    <w:tmpl w:val="7724183C"/>
    <w:lvl w:ilvl="0" w:tplc="BC628CE4">
      <w:start w:val="1"/>
      <w:numFmt w:val="thaiNumbers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6BCE13E5"/>
    <w:multiLevelType w:val="hybridMultilevel"/>
    <w:tmpl w:val="6CF0954E"/>
    <w:lvl w:ilvl="0" w:tplc="500060CA">
      <w:start w:val="1"/>
      <w:numFmt w:val="decimal"/>
      <w:lvlText w:val="%1."/>
      <w:lvlJc w:val="left"/>
      <w:pPr>
        <w:ind w:left="2138" w:hanging="360"/>
      </w:pPr>
      <w:rPr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6E934DAC"/>
    <w:multiLevelType w:val="hybridMultilevel"/>
    <w:tmpl w:val="9552FA50"/>
    <w:lvl w:ilvl="0" w:tplc="F690A68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7C9B17E7"/>
    <w:multiLevelType w:val="hybridMultilevel"/>
    <w:tmpl w:val="0D3AE94E"/>
    <w:lvl w:ilvl="0" w:tplc="5CE2E38C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60490370">
    <w:abstractNumId w:val="0"/>
  </w:num>
  <w:num w:numId="2" w16cid:durableId="381563990">
    <w:abstractNumId w:val="3"/>
  </w:num>
  <w:num w:numId="3" w16cid:durableId="47533225">
    <w:abstractNumId w:val="2"/>
  </w:num>
  <w:num w:numId="4" w16cid:durableId="1154377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2BB"/>
    <w:rsid w:val="00001563"/>
    <w:rsid w:val="000024EE"/>
    <w:rsid w:val="00003B5C"/>
    <w:rsid w:val="00004901"/>
    <w:rsid w:val="0000558B"/>
    <w:rsid w:val="000064CA"/>
    <w:rsid w:val="00006645"/>
    <w:rsid w:val="000075AA"/>
    <w:rsid w:val="000079A0"/>
    <w:rsid w:val="0001079D"/>
    <w:rsid w:val="0001181C"/>
    <w:rsid w:val="00013082"/>
    <w:rsid w:val="000132CD"/>
    <w:rsid w:val="000178CB"/>
    <w:rsid w:val="00022328"/>
    <w:rsid w:val="00022811"/>
    <w:rsid w:val="00024B71"/>
    <w:rsid w:val="00024E70"/>
    <w:rsid w:val="00026DFB"/>
    <w:rsid w:val="00027863"/>
    <w:rsid w:val="00027FEC"/>
    <w:rsid w:val="00030C40"/>
    <w:rsid w:val="00031BAE"/>
    <w:rsid w:val="00031DF6"/>
    <w:rsid w:val="000364A9"/>
    <w:rsid w:val="0003685E"/>
    <w:rsid w:val="00043F9E"/>
    <w:rsid w:val="00044ACC"/>
    <w:rsid w:val="00044F2A"/>
    <w:rsid w:val="00047662"/>
    <w:rsid w:val="00050199"/>
    <w:rsid w:val="000505CE"/>
    <w:rsid w:val="000515B7"/>
    <w:rsid w:val="000534FF"/>
    <w:rsid w:val="00054535"/>
    <w:rsid w:val="000548E4"/>
    <w:rsid w:val="00061901"/>
    <w:rsid w:val="000632E0"/>
    <w:rsid w:val="00063D5B"/>
    <w:rsid w:val="00063EFA"/>
    <w:rsid w:val="00065ACE"/>
    <w:rsid w:val="00066F8C"/>
    <w:rsid w:val="000708FB"/>
    <w:rsid w:val="00072537"/>
    <w:rsid w:val="00072D6B"/>
    <w:rsid w:val="00076A4A"/>
    <w:rsid w:val="0008082F"/>
    <w:rsid w:val="00081FEA"/>
    <w:rsid w:val="000858D2"/>
    <w:rsid w:val="00090194"/>
    <w:rsid w:val="00092BCC"/>
    <w:rsid w:val="00093138"/>
    <w:rsid w:val="00093888"/>
    <w:rsid w:val="000955F4"/>
    <w:rsid w:val="000A1FA0"/>
    <w:rsid w:val="000A3192"/>
    <w:rsid w:val="000A4BF8"/>
    <w:rsid w:val="000A5B55"/>
    <w:rsid w:val="000B044D"/>
    <w:rsid w:val="000B2749"/>
    <w:rsid w:val="000C1285"/>
    <w:rsid w:val="000C1A0B"/>
    <w:rsid w:val="000C33E1"/>
    <w:rsid w:val="000C53EF"/>
    <w:rsid w:val="000C5AA7"/>
    <w:rsid w:val="000C6079"/>
    <w:rsid w:val="000C7C04"/>
    <w:rsid w:val="000D6D90"/>
    <w:rsid w:val="000E3E71"/>
    <w:rsid w:val="000E4284"/>
    <w:rsid w:val="000E4C7C"/>
    <w:rsid w:val="000E5059"/>
    <w:rsid w:val="000E6015"/>
    <w:rsid w:val="000F0870"/>
    <w:rsid w:val="000F21A0"/>
    <w:rsid w:val="000F37E0"/>
    <w:rsid w:val="000F5E5D"/>
    <w:rsid w:val="000F6470"/>
    <w:rsid w:val="000F737C"/>
    <w:rsid w:val="00102E6E"/>
    <w:rsid w:val="001072EF"/>
    <w:rsid w:val="001073DD"/>
    <w:rsid w:val="00112AF6"/>
    <w:rsid w:val="00113225"/>
    <w:rsid w:val="00114D79"/>
    <w:rsid w:val="00115C4D"/>
    <w:rsid w:val="00115E88"/>
    <w:rsid w:val="00117EDA"/>
    <w:rsid w:val="00121D9F"/>
    <w:rsid w:val="001228E9"/>
    <w:rsid w:val="00124C41"/>
    <w:rsid w:val="00130693"/>
    <w:rsid w:val="00130858"/>
    <w:rsid w:val="001345D9"/>
    <w:rsid w:val="00135027"/>
    <w:rsid w:val="0014219E"/>
    <w:rsid w:val="0015091D"/>
    <w:rsid w:val="001605D0"/>
    <w:rsid w:val="00161F1E"/>
    <w:rsid w:val="0016650B"/>
    <w:rsid w:val="00170102"/>
    <w:rsid w:val="0017294E"/>
    <w:rsid w:val="001747DA"/>
    <w:rsid w:val="00175C26"/>
    <w:rsid w:val="0018282D"/>
    <w:rsid w:val="00184D78"/>
    <w:rsid w:val="00185F01"/>
    <w:rsid w:val="0018665E"/>
    <w:rsid w:val="00186F2D"/>
    <w:rsid w:val="00187EF2"/>
    <w:rsid w:val="001910C1"/>
    <w:rsid w:val="0019111C"/>
    <w:rsid w:val="001922D5"/>
    <w:rsid w:val="00193B08"/>
    <w:rsid w:val="001950E7"/>
    <w:rsid w:val="00196F87"/>
    <w:rsid w:val="00197162"/>
    <w:rsid w:val="001A1E26"/>
    <w:rsid w:val="001A3540"/>
    <w:rsid w:val="001A5909"/>
    <w:rsid w:val="001A5E5E"/>
    <w:rsid w:val="001A71D7"/>
    <w:rsid w:val="001B0F89"/>
    <w:rsid w:val="001B3735"/>
    <w:rsid w:val="001B5C8F"/>
    <w:rsid w:val="001B6023"/>
    <w:rsid w:val="001B699C"/>
    <w:rsid w:val="001B77AA"/>
    <w:rsid w:val="001C3634"/>
    <w:rsid w:val="001C3F8A"/>
    <w:rsid w:val="001C4542"/>
    <w:rsid w:val="001C4E20"/>
    <w:rsid w:val="001C5832"/>
    <w:rsid w:val="001C5963"/>
    <w:rsid w:val="001C6F4F"/>
    <w:rsid w:val="001D1586"/>
    <w:rsid w:val="001D5EEE"/>
    <w:rsid w:val="001D6269"/>
    <w:rsid w:val="001E4EFB"/>
    <w:rsid w:val="001E54A3"/>
    <w:rsid w:val="001E6E11"/>
    <w:rsid w:val="001F0B88"/>
    <w:rsid w:val="001F15F5"/>
    <w:rsid w:val="001F3A58"/>
    <w:rsid w:val="001F40A5"/>
    <w:rsid w:val="001F50AC"/>
    <w:rsid w:val="001F5B67"/>
    <w:rsid w:val="001F66A4"/>
    <w:rsid w:val="001F7CAD"/>
    <w:rsid w:val="00200EF7"/>
    <w:rsid w:val="00201EDF"/>
    <w:rsid w:val="00205F5B"/>
    <w:rsid w:val="00206CD5"/>
    <w:rsid w:val="002070DC"/>
    <w:rsid w:val="00211394"/>
    <w:rsid w:val="00212898"/>
    <w:rsid w:val="00214651"/>
    <w:rsid w:val="002153A5"/>
    <w:rsid w:val="00215C7A"/>
    <w:rsid w:val="002160B5"/>
    <w:rsid w:val="002160CA"/>
    <w:rsid w:val="0021636C"/>
    <w:rsid w:val="002169F6"/>
    <w:rsid w:val="002178D1"/>
    <w:rsid w:val="00220A7E"/>
    <w:rsid w:val="0022477E"/>
    <w:rsid w:val="00226843"/>
    <w:rsid w:val="00234675"/>
    <w:rsid w:val="00237CAB"/>
    <w:rsid w:val="00240092"/>
    <w:rsid w:val="00243B8C"/>
    <w:rsid w:val="00245505"/>
    <w:rsid w:val="00246C24"/>
    <w:rsid w:val="00250044"/>
    <w:rsid w:val="00250DB5"/>
    <w:rsid w:val="00250F3D"/>
    <w:rsid w:val="00251069"/>
    <w:rsid w:val="00252D64"/>
    <w:rsid w:val="00254059"/>
    <w:rsid w:val="00255B66"/>
    <w:rsid w:val="00257C58"/>
    <w:rsid w:val="0026029C"/>
    <w:rsid w:val="00263A6E"/>
    <w:rsid w:val="00265CBB"/>
    <w:rsid w:val="00267B85"/>
    <w:rsid w:val="00267D88"/>
    <w:rsid w:val="00275591"/>
    <w:rsid w:val="00276874"/>
    <w:rsid w:val="00283663"/>
    <w:rsid w:val="00284AF5"/>
    <w:rsid w:val="00284F67"/>
    <w:rsid w:val="00286691"/>
    <w:rsid w:val="0028679B"/>
    <w:rsid w:val="00286877"/>
    <w:rsid w:val="00293163"/>
    <w:rsid w:val="00293E4F"/>
    <w:rsid w:val="00296146"/>
    <w:rsid w:val="00296D8C"/>
    <w:rsid w:val="002A048B"/>
    <w:rsid w:val="002A0A56"/>
    <w:rsid w:val="002A1AAB"/>
    <w:rsid w:val="002A2710"/>
    <w:rsid w:val="002A3A1B"/>
    <w:rsid w:val="002A68D1"/>
    <w:rsid w:val="002A70C1"/>
    <w:rsid w:val="002B0315"/>
    <w:rsid w:val="002B0DC3"/>
    <w:rsid w:val="002B12AD"/>
    <w:rsid w:val="002C042B"/>
    <w:rsid w:val="002C0DC2"/>
    <w:rsid w:val="002C1441"/>
    <w:rsid w:val="002C15DB"/>
    <w:rsid w:val="002C2087"/>
    <w:rsid w:val="002C262B"/>
    <w:rsid w:val="002C2B3D"/>
    <w:rsid w:val="002C360C"/>
    <w:rsid w:val="002C3738"/>
    <w:rsid w:val="002D1E66"/>
    <w:rsid w:val="002D2EF9"/>
    <w:rsid w:val="002D2FC3"/>
    <w:rsid w:val="002D2FD8"/>
    <w:rsid w:val="002D3456"/>
    <w:rsid w:val="002D7186"/>
    <w:rsid w:val="002E0BE0"/>
    <w:rsid w:val="002E0E6C"/>
    <w:rsid w:val="002E2341"/>
    <w:rsid w:val="002E3FF3"/>
    <w:rsid w:val="002E4343"/>
    <w:rsid w:val="002F1355"/>
    <w:rsid w:val="002F1660"/>
    <w:rsid w:val="002F415C"/>
    <w:rsid w:val="002F46A9"/>
    <w:rsid w:val="002F6143"/>
    <w:rsid w:val="002F6FC2"/>
    <w:rsid w:val="002F719C"/>
    <w:rsid w:val="00300CBE"/>
    <w:rsid w:val="00303B64"/>
    <w:rsid w:val="00304307"/>
    <w:rsid w:val="00304A41"/>
    <w:rsid w:val="00306053"/>
    <w:rsid w:val="003074D6"/>
    <w:rsid w:val="003103F7"/>
    <w:rsid w:val="00310CE1"/>
    <w:rsid w:val="00315DF0"/>
    <w:rsid w:val="003162E2"/>
    <w:rsid w:val="0032029A"/>
    <w:rsid w:val="0032066F"/>
    <w:rsid w:val="003225F7"/>
    <w:rsid w:val="003235F1"/>
    <w:rsid w:val="00325BE7"/>
    <w:rsid w:val="0032671D"/>
    <w:rsid w:val="003312FC"/>
    <w:rsid w:val="00336477"/>
    <w:rsid w:val="00336F74"/>
    <w:rsid w:val="003372F7"/>
    <w:rsid w:val="00340BA4"/>
    <w:rsid w:val="003432D9"/>
    <w:rsid w:val="00344411"/>
    <w:rsid w:val="00345AB9"/>
    <w:rsid w:val="00345D0A"/>
    <w:rsid w:val="0034747D"/>
    <w:rsid w:val="00350652"/>
    <w:rsid w:val="00350D56"/>
    <w:rsid w:val="003522F6"/>
    <w:rsid w:val="00352829"/>
    <w:rsid w:val="00352D17"/>
    <w:rsid w:val="00352F8A"/>
    <w:rsid w:val="00353807"/>
    <w:rsid w:val="003559DA"/>
    <w:rsid w:val="00360C5F"/>
    <w:rsid w:val="00361479"/>
    <w:rsid w:val="00362EB8"/>
    <w:rsid w:val="003660F2"/>
    <w:rsid w:val="00366C89"/>
    <w:rsid w:val="003743D2"/>
    <w:rsid w:val="003761F1"/>
    <w:rsid w:val="00376D87"/>
    <w:rsid w:val="0037753D"/>
    <w:rsid w:val="003813CF"/>
    <w:rsid w:val="00383E34"/>
    <w:rsid w:val="0038433E"/>
    <w:rsid w:val="00387C96"/>
    <w:rsid w:val="00390E89"/>
    <w:rsid w:val="00395768"/>
    <w:rsid w:val="00396C22"/>
    <w:rsid w:val="003A1B1B"/>
    <w:rsid w:val="003A797E"/>
    <w:rsid w:val="003B4AA5"/>
    <w:rsid w:val="003B5E22"/>
    <w:rsid w:val="003B6154"/>
    <w:rsid w:val="003B6AC2"/>
    <w:rsid w:val="003B6EC2"/>
    <w:rsid w:val="003B7933"/>
    <w:rsid w:val="003C1EF0"/>
    <w:rsid w:val="003C3448"/>
    <w:rsid w:val="003C640C"/>
    <w:rsid w:val="003C64CC"/>
    <w:rsid w:val="003C6A31"/>
    <w:rsid w:val="003D032F"/>
    <w:rsid w:val="003D0BE4"/>
    <w:rsid w:val="003D1CB9"/>
    <w:rsid w:val="003D3696"/>
    <w:rsid w:val="003D4094"/>
    <w:rsid w:val="003D4C81"/>
    <w:rsid w:val="003E29D5"/>
    <w:rsid w:val="003E3E97"/>
    <w:rsid w:val="003E4300"/>
    <w:rsid w:val="003E5A37"/>
    <w:rsid w:val="003E5A61"/>
    <w:rsid w:val="003E6CBC"/>
    <w:rsid w:val="003F30DE"/>
    <w:rsid w:val="003F4307"/>
    <w:rsid w:val="003F5AC6"/>
    <w:rsid w:val="003F6416"/>
    <w:rsid w:val="003F7CEF"/>
    <w:rsid w:val="0040300F"/>
    <w:rsid w:val="00403901"/>
    <w:rsid w:val="004042E7"/>
    <w:rsid w:val="00405387"/>
    <w:rsid w:val="00405F42"/>
    <w:rsid w:val="00406A0B"/>
    <w:rsid w:val="00406AD0"/>
    <w:rsid w:val="004113E4"/>
    <w:rsid w:val="00414E45"/>
    <w:rsid w:val="00420232"/>
    <w:rsid w:val="00420821"/>
    <w:rsid w:val="004219E1"/>
    <w:rsid w:val="00425649"/>
    <w:rsid w:val="00431796"/>
    <w:rsid w:val="00433393"/>
    <w:rsid w:val="004336B2"/>
    <w:rsid w:val="0043422D"/>
    <w:rsid w:val="00435C0D"/>
    <w:rsid w:val="004402A0"/>
    <w:rsid w:val="00442148"/>
    <w:rsid w:val="00444693"/>
    <w:rsid w:val="00446677"/>
    <w:rsid w:val="00446C6B"/>
    <w:rsid w:val="00452962"/>
    <w:rsid w:val="00455354"/>
    <w:rsid w:val="004560EB"/>
    <w:rsid w:val="00460D2C"/>
    <w:rsid w:val="00460FAE"/>
    <w:rsid w:val="00462116"/>
    <w:rsid w:val="004654BC"/>
    <w:rsid w:val="004657EF"/>
    <w:rsid w:val="00465B15"/>
    <w:rsid w:val="00467676"/>
    <w:rsid w:val="00467EBF"/>
    <w:rsid w:val="00470B02"/>
    <w:rsid w:val="00471899"/>
    <w:rsid w:val="00471A93"/>
    <w:rsid w:val="00471C48"/>
    <w:rsid w:val="0047211D"/>
    <w:rsid w:val="00472F64"/>
    <w:rsid w:val="00474129"/>
    <w:rsid w:val="00474180"/>
    <w:rsid w:val="00474A57"/>
    <w:rsid w:val="004755CD"/>
    <w:rsid w:val="00475997"/>
    <w:rsid w:val="00480D35"/>
    <w:rsid w:val="00481209"/>
    <w:rsid w:val="00481429"/>
    <w:rsid w:val="00484280"/>
    <w:rsid w:val="00484376"/>
    <w:rsid w:val="00494297"/>
    <w:rsid w:val="0049679D"/>
    <w:rsid w:val="00497932"/>
    <w:rsid w:val="004979B5"/>
    <w:rsid w:val="004A291C"/>
    <w:rsid w:val="004A36C2"/>
    <w:rsid w:val="004A483B"/>
    <w:rsid w:val="004A598E"/>
    <w:rsid w:val="004A5DDA"/>
    <w:rsid w:val="004A6FB3"/>
    <w:rsid w:val="004A6FFC"/>
    <w:rsid w:val="004B330F"/>
    <w:rsid w:val="004B3AE9"/>
    <w:rsid w:val="004B5AEA"/>
    <w:rsid w:val="004B6E95"/>
    <w:rsid w:val="004C20FA"/>
    <w:rsid w:val="004C5431"/>
    <w:rsid w:val="004C5D30"/>
    <w:rsid w:val="004C5F01"/>
    <w:rsid w:val="004D06B9"/>
    <w:rsid w:val="004D0FF3"/>
    <w:rsid w:val="004D16F4"/>
    <w:rsid w:val="004D1BB9"/>
    <w:rsid w:val="004D4352"/>
    <w:rsid w:val="004D46F2"/>
    <w:rsid w:val="004E029E"/>
    <w:rsid w:val="004E0EE8"/>
    <w:rsid w:val="004E16D8"/>
    <w:rsid w:val="004E1C86"/>
    <w:rsid w:val="004E3AB3"/>
    <w:rsid w:val="004E3E55"/>
    <w:rsid w:val="004E489D"/>
    <w:rsid w:val="004E6A27"/>
    <w:rsid w:val="004E6C97"/>
    <w:rsid w:val="004F36C1"/>
    <w:rsid w:val="004F45CD"/>
    <w:rsid w:val="004F4D16"/>
    <w:rsid w:val="00501451"/>
    <w:rsid w:val="00501919"/>
    <w:rsid w:val="00502D3C"/>
    <w:rsid w:val="00504CCB"/>
    <w:rsid w:val="005053EE"/>
    <w:rsid w:val="0050755A"/>
    <w:rsid w:val="0050793E"/>
    <w:rsid w:val="00510F54"/>
    <w:rsid w:val="005110EA"/>
    <w:rsid w:val="00513570"/>
    <w:rsid w:val="00514B79"/>
    <w:rsid w:val="00514CBB"/>
    <w:rsid w:val="005229EA"/>
    <w:rsid w:val="005255B0"/>
    <w:rsid w:val="00527924"/>
    <w:rsid w:val="00530662"/>
    <w:rsid w:val="00533C05"/>
    <w:rsid w:val="00533E09"/>
    <w:rsid w:val="00536769"/>
    <w:rsid w:val="00536F2F"/>
    <w:rsid w:val="00540A6D"/>
    <w:rsid w:val="00546B1F"/>
    <w:rsid w:val="00550069"/>
    <w:rsid w:val="005507F2"/>
    <w:rsid w:val="00552E5F"/>
    <w:rsid w:val="00553F3A"/>
    <w:rsid w:val="005560D0"/>
    <w:rsid w:val="00556247"/>
    <w:rsid w:val="00556C9C"/>
    <w:rsid w:val="00563FE0"/>
    <w:rsid w:val="00566F60"/>
    <w:rsid w:val="00570241"/>
    <w:rsid w:val="005724EF"/>
    <w:rsid w:val="005726DE"/>
    <w:rsid w:val="005775E4"/>
    <w:rsid w:val="00582F05"/>
    <w:rsid w:val="005863B3"/>
    <w:rsid w:val="00591E59"/>
    <w:rsid w:val="00593976"/>
    <w:rsid w:val="0059532D"/>
    <w:rsid w:val="005965D7"/>
    <w:rsid w:val="005969C6"/>
    <w:rsid w:val="005A4662"/>
    <w:rsid w:val="005B0194"/>
    <w:rsid w:val="005B01A1"/>
    <w:rsid w:val="005B0BB9"/>
    <w:rsid w:val="005B0DA8"/>
    <w:rsid w:val="005B32A9"/>
    <w:rsid w:val="005B3308"/>
    <w:rsid w:val="005C01D3"/>
    <w:rsid w:val="005C0C64"/>
    <w:rsid w:val="005C1A4D"/>
    <w:rsid w:val="005C30EC"/>
    <w:rsid w:val="005C3EF1"/>
    <w:rsid w:val="005C5E62"/>
    <w:rsid w:val="005C6455"/>
    <w:rsid w:val="005C7EB2"/>
    <w:rsid w:val="005D09DC"/>
    <w:rsid w:val="005D14D1"/>
    <w:rsid w:val="005D164F"/>
    <w:rsid w:val="005D1A00"/>
    <w:rsid w:val="005D2292"/>
    <w:rsid w:val="005D2DCF"/>
    <w:rsid w:val="005D5403"/>
    <w:rsid w:val="005E0FA0"/>
    <w:rsid w:val="005E1ECE"/>
    <w:rsid w:val="005E4C95"/>
    <w:rsid w:val="005E5C53"/>
    <w:rsid w:val="005E6C92"/>
    <w:rsid w:val="005F0970"/>
    <w:rsid w:val="005F2731"/>
    <w:rsid w:val="005F464B"/>
    <w:rsid w:val="005F4F7D"/>
    <w:rsid w:val="005F5668"/>
    <w:rsid w:val="005F570B"/>
    <w:rsid w:val="005F630D"/>
    <w:rsid w:val="0060560C"/>
    <w:rsid w:val="006070D6"/>
    <w:rsid w:val="0061025B"/>
    <w:rsid w:val="00610388"/>
    <w:rsid w:val="006113F2"/>
    <w:rsid w:val="006128E4"/>
    <w:rsid w:val="00612FF6"/>
    <w:rsid w:val="00614215"/>
    <w:rsid w:val="00620D76"/>
    <w:rsid w:val="006228BC"/>
    <w:rsid w:val="0062512A"/>
    <w:rsid w:val="006315F6"/>
    <w:rsid w:val="0063230F"/>
    <w:rsid w:val="006365E9"/>
    <w:rsid w:val="0064680C"/>
    <w:rsid w:val="006541E8"/>
    <w:rsid w:val="006547B9"/>
    <w:rsid w:val="006578CE"/>
    <w:rsid w:val="00660D4B"/>
    <w:rsid w:val="00661637"/>
    <w:rsid w:val="006628FA"/>
    <w:rsid w:val="00663521"/>
    <w:rsid w:val="006640FD"/>
    <w:rsid w:val="006672D7"/>
    <w:rsid w:val="00667947"/>
    <w:rsid w:val="00670CA7"/>
    <w:rsid w:val="006720EB"/>
    <w:rsid w:val="00672612"/>
    <w:rsid w:val="00672A8C"/>
    <w:rsid w:val="00675254"/>
    <w:rsid w:val="00675E44"/>
    <w:rsid w:val="00675E6A"/>
    <w:rsid w:val="00681E07"/>
    <w:rsid w:val="00683CB1"/>
    <w:rsid w:val="00683CD1"/>
    <w:rsid w:val="00690A99"/>
    <w:rsid w:val="00696EAF"/>
    <w:rsid w:val="006A06DC"/>
    <w:rsid w:val="006A129B"/>
    <w:rsid w:val="006A42C1"/>
    <w:rsid w:val="006A61CC"/>
    <w:rsid w:val="006A7D7C"/>
    <w:rsid w:val="006B19E4"/>
    <w:rsid w:val="006B1FFA"/>
    <w:rsid w:val="006B2757"/>
    <w:rsid w:val="006C142A"/>
    <w:rsid w:val="006C242B"/>
    <w:rsid w:val="006C32DF"/>
    <w:rsid w:val="006C4A14"/>
    <w:rsid w:val="006D0165"/>
    <w:rsid w:val="006D0B72"/>
    <w:rsid w:val="006D17FB"/>
    <w:rsid w:val="006D1841"/>
    <w:rsid w:val="006D4CF0"/>
    <w:rsid w:val="006D7668"/>
    <w:rsid w:val="006D7723"/>
    <w:rsid w:val="006E2CDF"/>
    <w:rsid w:val="006E4415"/>
    <w:rsid w:val="006F14D9"/>
    <w:rsid w:val="006F257E"/>
    <w:rsid w:val="006F2C30"/>
    <w:rsid w:val="006F2ED6"/>
    <w:rsid w:val="006F3319"/>
    <w:rsid w:val="006F6627"/>
    <w:rsid w:val="00701572"/>
    <w:rsid w:val="00702864"/>
    <w:rsid w:val="00703726"/>
    <w:rsid w:val="007050FD"/>
    <w:rsid w:val="007052E0"/>
    <w:rsid w:val="00705531"/>
    <w:rsid w:val="00706032"/>
    <w:rsid w:val="007061DD"/>
    <w:rsid w:val="00707AD6"/>
    <w:rsid w:val="00707E7C"/>
    <w:rsid w:val="007167A4"/>
    <w:rsid w:val="00721BB4"/>
    <w:rsid w:val="007221BA"/>
    <w:rsid w:val="00724045"/>
    <w:rsid w:val="0072553C"/>
    <w:rsid w:val="00730FBE"/>
    <w:rsid w:val="007310D9"/>
    <w:rsid w:val="00734CC5"/>
    <w:rsid w:val="00735502"/>
    <w:rsid w:val="00735BB3"/>
    <w:rsid w:val="00740CD6"/>
    <w:rsid w:val="00741228"/>
    <w:rsid w:val="00741BD6"/>
    <w:rsid w:val="007428FE"/>
    <w:rsid w:val="00742E7F"/>
    <w:rsid w:val="00743E0C"/>
    <w:rsid w:val="00745DFA"/>
    <w:rsid w:val="007507D9"/>
    <w:rsid w:val="00750C77"/>
    <w:rsid w:val="00751197"/>
    <w:rsid w:val="007511AF"/>
    <w:rsid w:val="00753336"/>
    <w:rsid w:val="00754419"/>
    <w:rsid w:val="00754497"/>
    <w:rsid w:val="00754E61"/>
    <w:rsid w:val="00755423"/>
    <w:rsid w:val="00757827"/>
    <w:rsid w:val="00761A6B"/>
    <w:rsid w:val="00761D16"/>
    <w:rsid w:val="00762BAD"/>
    <w:rsid w:val="00764EF8"/>
    <w:rsid w:val="0076724E"/>
    <w:rsid w:val="00767443"/>
    <w:rsid w:val="007744D6"/>
    <w:rsid w:val="00775F45"/>
    <w:rsid w:val="00776683"/>
    <w:rsid w:val="00777B13"/>
    <w:rsid w:val="00783954"/>
    <w:rsid w:val="00784A9D"/>
    <w:rsid w:val="00786CB3"/>
    <w:rsid w:val="00787600"/>
    <w:rsid w:val="00793CAC"/>
    <w:rsid w:val="00794A38"/>
    <w:rsid w:val="00794E9C"/>
    <w:rsid w:val="00795EFC"/>
    <w:rsid w:val="007A091D"/>
    <w:rsid w:val="007A0A55"/>
    <w:rsid w:val="007A2884"/>
    <w:rsid w:val="007A3384"/>
    <w:rsid w:val="007A55D3"/>
    <w:rsid w:val="007A57F4"/>
    <w:rsid w:val="007A74C2"/>
    <w:rsid w:val="007B0355"/>
    <w:rsid w:val="007B0680"/>
    <w:rsid w:val="007B0E56"/>
    <w:rsid w:val="007B4F94"/>
    <w:rsid w:val="007C60C4"/>
    <w:rsid w:val="007C61BB"/>
    <w:rsid w:val="007D0FF0"/>
    <w:rsid w:val="007D1FEA"/>
    <w:rsid w:val="007D334C"/>
    <w:rsid w:val="007D546F"/>
    <w:rsid w:val="007D5C3B"/>
    <w:rsid w:val="007D7023"/>
    <w:rsid w:val="007E455B"/>
    <w:rsid w:val="007E5329"/>
    <w:rsid w:val="007F0595"/>
    <w:rsid w:val="007F08E0"/>
    <w:rsid w:val="007F0B52"/>
    <w:rsid w:val="007F1556"/>
    <w:rsid w:val="007F15EF"/>
    <w:rsid w:val="007F1B1A"/>
    <w:rsid w:val="007F338C"/>
    <w:rsid w:val="007F3A6C"/>
    <w:rsid w:val="007F5F10"/>
    <w:rsid w:val="008000E5"/>
    <w:rsid w:val="008012D1"/>
    <w:rsid w:val="00802E45"/>
    <w:rsid w:val="00805F32"/>
    <w:rsid w:val="0080612C"/>
    <w:rsid w:val="00807402"/>
    <w:rsid w:val="008115D3"/>
    <w:rsid w:val="00812A9C"/>
    <w:rsid w:val="00813EC0"/>
    <w:rsid w:val="00814FC0"/>
    <w:rsid w:val="00815001"/>
    <w:rsid w:val="00815C89"/>
    <w:rsid w:val="00820F03"/>
    <w:rsid w:val="008237DF"/>
    <w:rsid w:val="00823A21"/>
    <w:rsid w:val="0082655A"/>
    <w:rsid w:val="00827829"/>
    <w:rsid w:val="0083185A"/>
    <w:rsid w:val="00833B18"/>
    <w:rsid w:val="00833D6A"/>
    <w:rsid w:val="00837C82"/>
    <w:rsid w:val="00841E94"/>
    <w:rsid w:val="008432F3"/>
    <w:rsid w:val="00846847"/>
    <w:rsid w:val="008468AC"/>
    <w:rsid w:val="00854201"/>
    <w:rsid w:val="0085462A"/>
    <w:rsid w:val="00860CDC"/>
    <w:rsid w:val="008618B0"/>
    <w:rsid w:val="008618ED"/>
    <w:rsid w:val="008623E1"/>
    <w:rsid w:val="0086296C"/>
    <w:rsid w:val="00863004"/>
    <w:rsid w:val="0086301A"/>
    <w:rsid w:val="00863B53"/>
    <w:rsid w:val="00865321"/>
    <w:rsid w:val="00865BD0"/>
    <w:rsid w:val="00866512"/>
    <w:rsid w:val="00866893"/>
    <w:rsid w:val="0086698D"/>
    <w:rsid w:val="00871B50"/>
    <w:rsid w:val="00872240"/>
    <w:rsid w:val="00872A92"/>
    <w:rsid w:val="008825EC"/>
    <w:rsid w:val="00882A23"/>
    <w:rsid w:val="00885951"/>
    <w:rsid w:val="0089212B"/>
    <w:rsid w:val="00893AB0"/>
    <w:rsid w:val="008952B9"/>
    <w:rsid w:val="008958A8"/>
    <w:rsid w:val="008969CB"/>
    <w:rsid w:val="00897943"/>
    <w:rsid w:val="008A037C"/>
    <w:rsid w:val="008A2859"/>
    <w:rsid w:val="008A4D24"/>
    <w:rsid w:val="008A7A7E"/>
    <w:rsid w:val="008A7BD6"/>
    <w:rsid w:val="008B0D11"/>
    <w:rsid w:val="008B1DEF"/>
    <w:rsid w:val="008B245F"/>
    <w:rsid w:val="008B6392"/>
    <w:rsid w:val="008B688B"/>
    <w:rsid w:val="008C0403"/>
    <w:rsid w:val="008C35A2"/>
    <w:rsid w:val="008C3BC6"/>
    <w:rsid w:val="008C5D80"/>
    <w:rsid w:val="008D1F01"/>
    <w:rsid w:val="008D4B89"/>
    <w:rsid w:val="008D777E"/>
    <w:rsid w:val="008E0614"/>
    <w:rsid w:val="008E0646"/>
    <w:rsid w:val="008E3F8F"/>
    <w:rsid w:val="008E5F9E"/>
    <w:rsid w:val="008F1B76"/>
    <w:rsid w:val="008F2F9A"/>
    <w:rsid w:val="008F3349"/>
    <w:rsid w:val="008F3861"/>
    <w:rsid w:val="008F4554"/>
    <w:rsid w:val="008F4CA4"/>
    <w:rsid w:val="008F5143"/>
    <w:rsid w:val="008F6130"/>
    <w:rsid w:val="008F68EC"/>
    <w:rsid w:val="008F6B15"/>
    <w:rsid w:val="008F7DA6"/>
    <w:rsid w:val="00915E65"/>
    <w:rsid w:val="0091656B"/>
    <w:rsid w:val="00917288"/>
    <w:rsid w:val="00917E56"/>
    <w:rsid w:val="009200A4"/>
    <w:rsid w:val="00920B6C"/>
    <w:rsid w:val="00921D14"/>
    <w:rsid w:val="009227DC"/>
    <w:rsid w:val="009235ED"/>
    <w:rsid w:val="00924F7D"/>
    <w:rsid w:val="00925086"/>
    <w:rsid w:val="0092605C"/>
    <w:rsid w:val="009276DF"/>
    <w:rsid w:val="0092792D"/>
    <w:rsid w:val="0093216F"/>
    <w:rsid w:val="00935309"/>
    <w:rsid w:val="009363C2"/>
    <w:rsid w:val="00940BD8"/>
    <w:rsid w:val="00943361"/>
    <w:rsid w:val="00944AF6"/>
    <w:rsid w:val="0094530D"/>
    <w:rsid w:val="00945505"/>
    <w:rsid w:val="0094728D"/>
    <w:rsid w:val="009472E7"/>
    <w:rsid w:val="00950AC8"/>
    <w:rsid w:val="00954F01"/>
    <w:rsid w:val="00954FB3"/>
    <w:rsid w:val="009551CA"/>
    <w:rsid w:val="0095560B"/>
    <w:rsid w:val="00960050"/>
    <w:rsid w:val="00960696"/>
    <w:rsid w:val="00962EC4"/>
    <w:rsid w:val="009631E5"/>
    <w:rsid w:val="009672BB"/>
    <w:rsid w:val="00967DA0"/>
    <w:rsid w:val="00971881"/>
    <w:rsid w:val="00971C4F"/>
    <w:rsid w:val="009736B5"/>
    <w:rsid w:val="00973BB4"/>
    <w:rsid w:val="009743F1"/>
    <w:rsid w:val="00976B58"/>
    <w:rsid w:val="00977942"/>
    <w:rsid w:val="009803E9"/>
    <w:rsid w:val="00982079"/>
    <w:rsid w:val="009836E7"/>
    <w:rsid w:val="00983B0A"/>
    <w:rsid w:val="00983E37"/>
    <w:rsid w:val="00985659"/>
    <w:rsid w:val="00986BA4"/>
    <w:rsid w:val="00987BE0"/>
    <w:rsid w:val="0099136E"/>
    <w:rsid w:val="0099199B"/>
    <w:rsid w:val="0099210B"/>
    <w:rsid w:val="00994001"/>
    <w:rsid w:val="0099476A"/>
    <w:rsid w:val="009A6674"/>
    <w:rsid w:val="009B01B1"/>
    <w:rsid w:val="009B24F9"/>
    <w:rsid w:val="009B35C4"/>
    <w:rsid w:val="009B41EA"/>
    <w:rsid w:val="009B687A"/>
    <w:rsid w:val="009B7C9F"/>
    <w:rsid w:val="009C0EE4"/>
    <w:rsid w:val="009C1D15"/>
    <w:rsid w:val="009C3BF1"/>
    <w:rsid w:val="009C6488"/>
    <w:rsid w:val="009D0B42"/>
    <w:rsid w:val="009D6A49"/>
    <w:rsid w:val="009E0C9E"/>
    <w:rsid w:val="009E142A"/>
    <w:rsid w:val="009E2ED8"/>
    <w:rsid w:val="009E4734"/>
    <w:rsid w:val="009E61ED"/>
    <w:rsid w:val="009F05E1"/>
    <w:rsid w:val="009F062C"/>
    <w:rsid w:val="009F39AA"/>
    <w:rsid w:val="009F471E"/>
    <w:rsid w:val="009F6412"/>
    <w:rsid w:val="00A000AE"/>
    <w:rsid w:val="00A014B0"/>
    <w:rsid w:val="00A014E0"/>
    <w:rsid w:val="00A0254B"/>
    <w:rsid w:val="00A02ED9"/>
    <w:rsid w:val="00A07643"/>
    <w:rsid w:val="00A079B1"/>
    <w:rsid w:val="00A138FE"/>
    <w:rsid w:val="00A234FE"/>
    <w:rsid w:val="00A2389F"/>
    <w:rsid w:val="00A23B5F"/>
    <w:rsid w:val="00A247B4"/>
    <w:rsid w:val="00A249D3"/>
    <w:rsid w:val="00A253E4"/>
    <w:rsid w:val="00A3048F"/>
    <w:rsid w:val="00A30DA9"/>
    <w:rsid w:val="00A311A9"/>
    <w:rsid w:val="00A311DE"/>
    <w:rsid w:val="00A318CF"/>
    <w:rsid w:val="00A320AE"/>
    <w:rsid w:val="00A324C4"/>
    <w:rsid w:val="00A3285E"/>
    <w:rsid w:val="00A337E8"/>
    <w:rsid w:val="00A33DB3"/>
    <w:rsid w:val="00A35180"/>
    <w:rsid w:val="00A36A00"/>
    <w:rsid w:val="00A37232"/>
    <w:rsid w:val="00A3731B"/>
    <w:rsid w:val="00A42115"/>
    <w:rsid w:val="00A4667F"/>
    <w:rsid w:val="00A46D0D"/>
    <w:rsid w:val="00A5002A"/>
    <w:rsid w:val="00A50EF4"/>
    <w:rsid w:val="00A52B8C"/>
    <w:rsid w:val="00A52E26"/>
    <w:rsid w:val="00A536FD"/>
    <w:rsid w:val="00A53718"/>
    <w:rsid w:val="00A537B9"/>
    <w:rsid w:val="00A547EB"/>
    <w:rsid w:val="00A54F10"/>
    <w:rsid w:val="00A573F6"/>
    <w:rsid w:val="00A61500"/>
    <w:rsid w:val="00A61876"/>
    <w:rsid w:val="00A620FF"/>
    <w:rsid w:val="00A6442B"/>
    <w:rsid w:val="00A670BB"/>
    <w:rsid w:val="00A670F0"/>
    <w:rsid w:val="00A67ADC"/>
    <w:rsid w:val="00A67FDF"/>
    <w:rsid w:val="00A775C5"/>
    <w:rsid w:val="00A8076D"/>
    <w:rsid w:val="00A808E5"/>
    <w:rsid w:val="00A9047E"/>
    <w:rsid w:val="00A90B34"/>
    <w:rsid w:val="00A9128E"/>
    <w:rsid w:val="00A93AD6"/>
    <w:rsid w:val="00A93F1A"/>
    <w:rsid w:val="00A941DF"/>
    <w:rsid w:val="00A94EDF"/>
    <w:rsid w:val="00A967C7"/>
    <w:rsid w:val="00AA1278"/>
    <w:rsid w:val="00AA56BE"/>
    <w:rsid w:val="00AA5E1A"/>
    <w:rsid w:val="00AA6609"/>
    <w:rsid w:val="00AA6A77"/>
    <w:rsid w:val="00AA7FF1"/>
    <w:rsid w:val="00AB577C"/>
    <w:rsid w:val="00AB65EA"/>
    <w:rsid w:val="00AC3ACE"/>
    <w:rsid w:val="00AC5AC4"/>
    <w:rsid w:val="00AD0073"/>
    <w:rsid w:val="00AD072C"/>
    <w:rsid w:val="00AD0A20"/>
    <w:rsid w:val="00AD1470"/>
    <w:rsid w:val="00AD707E"/>
    <w:rsid w:val="00AE01F8"/>
    <w:rsid w:val="00AE09EF"/>
    <w:rsid w:val="00AE0EED"/>
    <w:rsid w:val="00AE17E9"/>
    <w:rsid w:val="00AE58F0"/>
    <w:rsid w:val="00AF4915"/>
    <w:rsid w:val="00AF60CC"/>
    <w:rsid w:val="00AF6377"/>
    <w:rsid w:val="00AF68EC"/>
    <w:rsid w:val="00B05D35"/>
    <w:rsid w:val="00B06768"/>
    <w:rsid w:val="00B13DBF"/>
    <w:rsid w:val="00B15572"/>
    <w:rsid w:val="00B1762A"/>
    <w:rsid w:val="00B206AD"/>
    <w:rsid w:val="00B2297F"/>
    <w:rsid w:val="00B22FF7"/>
    <w:rsid w:val="00B238B7"/>
    <w:rsid w:val="00B23B4D"/>
    <w:rsid w:val="00B24181"/>
    <w:rsid w:val="00B2479D"/>
    <w:rsid w:val="00B24E00"/>
    <w:rsid w:val="00B31101"/>
    <w:rsid w:val="00B315D4"/>
    <w:rsid w:val="00B323E4"/>
    <w:rsid w:val="00B32914"/>
    <w:rsid w:val="00B35D6E"/>
    <w:rsid w:val="00B3713B"/>
    <w:rsid w:val="00B426F0"/>
    <w:rsid w:val="00B43FCB"/>
    <w:rsid w:val="00B44DD5"/>
    <w:rsid w:val="00B4665F"/>
    <w:rsid w:val="00B4690B"/>
    <w:rsid w:val="00B54537"/>
    <w:rsid w:val="00B54AA5"/>
    <w:rsid w:val="00B562CA"/>
    <w:rsid w:val="00B570F2"/>
    <w:rsid w:val="00B637CC"/>
    <w:rsid w:val="00B65359"/>
    <w:rsid w:val="00B677C5"/>
    <w:rsid w:val="00B710EA"/>
    <w:rsid w:val="00B731BA"/>
    <w:rsid w:val="00B740F8"/>
    <w:rsid w:val="00B80949"/>
    <w:rsid w:val="00B81C95"/>
    <w:rsid w:val="00B8270D"/>
    <w:rsid w:val="00B82D2D"/>
    <w:rsid w:val="00B834D6"/>
    <w:rsid w:val="00B92426"/>
    <w:rsid w:val="00B96DDF"/>
    <w:rsid w:val="00B97513"/>
    <w:rsid w:val="00BA1D01"/>
    <w:rsid w:val="00BA73C4"/>
    <w:rsid w:val="00BB1BED"/>
    <w:rsid w:val="00BB480D"/>
    <w:rsid w:val="00BB48F1"/>
    <w:rsid w:val="00BC070C"/>
    <w:rsid w:val="00BC30DC"/>
    <w:rsid w:val="00BC57BE"/>
    <w:rsid w:val="00BC718E"/>
    <w:rsid w:val="00BC79C5"/>
    <w:rsid w:val="00BD19E1"/>
    <w:rsid w:val="00BD32A0"/>
    <w:rsid w:val="00BD51E1"/>
    <w:rsid w:val="00BD59EF"/>
    <w:rsid w:val="00BD7F68"/>
    <w:rsid w:val="00BD7FE8"/>
    <w:rsid w:val="00BE331B"/>
    <w:rsid w:val="00BE5E30"/>
    <w:rsid w:val="00BF2FDC"/>
    <w:rsid w:val="00BF600F"/>
    <w:rsid w:val="00C034DF"/>
    <w:rsid w:val="00C05DE6"/>
    <w:rsid w:val="00C0669B"/>
    <w:rsid w:val="00C07639"/>
    <w:rsid w:val="00C0791E"/>
    <w:rsid w:val="00C07F72"/>
    <w:rsid w:val="00C11FDB"/>
    <w:rsid w:val="00C12318"/>
    <w:rsid w:val="00C12B1B"/>
    <w:rsid w:val="00C1529F"/>
    <w:rsid w:val="00C17623"/>
    <w:rsid w:val="00C1784C"/>
    <w:rsid w:val="00C224C4"/>
    <w:rsid w:val="00C33391"/>
    <w:rsid w:val="00C35032"/>
    <w:rsid w:val="00C36B5A"/>
    <w:rsid w:val="00C37830"/>
    <w:rsid w:val="00C42DA9"/>
    <w:rsid w:val="00C45189"/>
    <w:rsid w:val="00C45ECF"/>
    <w:rsid w:val="00C4643F"/>
    <w:rsid w:val="00C473E4"/>
    <w:rsid w:val="00C53C48"/>
    <w:rsid w:val="00C53EC5"/>
    <w:rsid w:val="00C54C5D"/>
    <w:rsid w:val="00C563BF"/>
    <w:rsid w:val="00C60AB9"/>
    <w:rsid w:val="00C60CF4"/>
    <w:rsid w:val="00C61D6C"/>
    <w:rsid w:val="00C620EE"/>
    <w:rsid w:val="00C628C0"/>
    <w:rsid w:val="00C65352"/>
    <w:rsid w:val="00C6604C"/>
    <w:rsid w:val="00C7108D"/>
    <w:rsid w:val="00C72962"/>
    <w:rsid w:val="00C7315E"/>
    <w:rsid w:val="00C804B2"/>
    <w:rsid w:val="00CA1413"/>
    <w:rsid w:val="00CA3DF7"/>
    <w:rsid w:val="00CA6A90"/>
    <w:rsid w:val="00CA7543"/>
    <w:rsid w:val="00CA7AD5"/>
    <w:rsid w:val="00CA7FA3"/>
    <w:rsid w:val="00CB056F"/>
    <w:rsid w:val="00CB1203"/>
    <w:rsid w:val="00CB399C"/>
    <w:rsid w:val="00CB3FE2"/>
    <w:rsid w:val="00CB4EF0"/>
    <w:rsid w:val="00CC0039"/>
    <w:rsid w:val="00CC1C54"/>
    <w:rsid w:val="00CC2228"/>
    <w:rsid w:val="00CC2D6E"/>
    <w:rsid w:val="00CC4404"/>
    <w:rsid w:val="00CC6EC0"/>
    <w:rsid w:val="00CC73FA"/>
    <w:rsid w:val="00CC7BFB"/>
    <w:rsid w:val="00CC7C05"/>
    <w:rsid w:val="00CD0A72"/>
    <w:rsid w:val="00CD1073"/>
    <w:rsid w:val="00CD11C4"/>
    <w:rsid w:val="00CD1E28"/>
    <w:rsid w:val="00CD3186"/>
    <w:rsid w:val="00CD437D"/>
    <w:rsid w:val="00CD4908"/>
    <w:rsid w:val="00CE1B5D"/>
    <w:rsid w:val="00CE1CD3"/>
    <w:rsid w:val="00CE31E6"/>
    <w:rsid w:val="00CE3483"/>
    <w:rsid w:val="00CE545A"/>
    <w:rsid w:val="00CE5D5E"/>
    <w:rsid w:val="00CE7741"/>
    <w:rsid w:val="00CE7C0F"/>
    <w:rsid w:val="00CF3F07"/>
    <w:rsid w:val="00CF691D"/>
    <w:rsid w:val="00CF7C0D"/>
    <w:rsid w:val="00D0006D"/>
    <w:rsid w:val="00D02B03"/>
    <w:rsid w:val="00D0336E"/>
    <w:rsid w:val="00D034A6"/>
    <w:rsid w:val="00D03F8E"/>
    <w:rsid w:val="00D0776C"/>
    <w:rsid w:val="00D111D6"/>
    <w:rsid w:val="00D11323"/>
    <w:rsid w:val="00D15073"/>
    <w:rsid w:val="00D16F7D"/>
    <w:rsid w:val="00D211E6"/>
    <w:rsid w:val="00D213A3"/>
    <w:rsid w:val="00D23368"/>
    <w:rsid w:val="00D23616"/>
    <w:rsid w:val="00D243C4"/>
    <w:rsid w:val="00D24C16"/>
    <w:rsid w:val="00D24E6D"/>
    <w:rsid w:val="00D26607"/>
    <w:rsid w:val="00D26B41"/>
    <w:rsid w:val="00D3617A"/>
    <w:rsid w:val="00D41CCC"/>
    <w:rsid w:val="00D41D25"/>
    <w:rsid w:val="00D42F43"/>
    <w:rsid w:val="00D43F81"/>
    <w:rsid w:val="00D44379"/>
    <w:rsid w:val="00D51BBC"/>
    <w:rsid w:val="00D53325"/>
    <w:rsid w:val="00D5648E"/>
    <w:rsid w:val="00D56697"/>
    <w:rsid w:val="00D60BE7"/>
    <w:rsid w:val="00D625BB"/>
    <w:rsid w:val="00D639A3"/>
    <w:rsid w:val="00D64621"/>
    <w:rsid w:val="00D67122"/>
    <w:rsid w:val="00D67290"/>
    <w:rsid w:val="00D7105B"/>
    <w:rsid w:val="00D7197C"/>
    <w:rsid w:val="00D768CD"/>
    <w:rsid w:val="00D81EF2"/>
    <w:rsid w:val="00D86292"/>
    <w:rsid w:val="00D878F8"/>
    <w:rsid w:val="00D91508"/>
    <w:rsid w:val="00D92D22"/>
    <w:rsid w:val="00D93778"/>
    <w:rsid w:val="00D95188"/>
    <w:rsid w:val="00D95EAD"/>
    <w:rsid w:val="00DA1A72"/>
    <w:rsid w:val="00DA5F1F"/>
    <w:rsid w:val="00DA6A05"/>
    <w:rsid w:val="00DB0486"/>
    <w:rsid w:val="00DB0BA3"/>
    <w:rsid w:val="00DB1922"/>
    <w:rsid w:val="00DB3195"/>
    <w:rsid w:val="00DC0E51"/>
    <w:rsid w:val="00DC0F3B"/>
    <w:rsid w:val="00DC1C21"/>
    <w:rsid w:val="00DC31A2"/>
    <w:rsid w:val="00DC498F"/>
    <w:rsid w:val="00DD2B8D"/>
    <w:rsid w:val="00DD3389"/>
    <w:rsid w:val="00DD34CB"/>
    <w:rsid w:val="00DD415C"/>
    <w:rsid w:val="00DD5C0F"/>
    <w:rsid w:val="00DE2912"/>
    <w:rsid w:val="00DE3734"/>
    <w:rsid w:val="00DE5CF9"/>
    <w:rsid w:val="00DE736D"/>
    <w:rsid w:val="00DF1881"/>
    <w:rsid w:val="00DF5705"/>
    <w:rsid w:val="00DF7540"/>
    <w:rsid w:val="00E015FA"/>
    <w:rsid w:val="00E03CF6"/>
    <w:rsid w:val="00E046ED"/>
    <w:rsid w:val="00E10E79"/>
    <w:rsid w:val="00E11E15"/>
    <w:rsid w:val="00E14313"/>
    <w:rsid w:val="00E14AE4"/>
    <w:rsid w:val="00E15ED3"/>
    <w:rsid w:val="00E1698D"/>
    <w:rsid w:val="00E17F48"/>
    <w:rsid w:val="00E21175"/>
    <w:rsid w:val="00E2319B"/>
    <w:rsid w:val="00E27B1F"/>
    <w:rsid w:val="00E32C9E"/>
    <w:rsid w:val="00E3627C"/>
    <w:rsid w:val="00E36D7C"/>
    <w:rsid w:val="00E371FB"/>
    <w:rsid w:val="00E4278F"/>
    <w:rsid w:val="00E43767"/>
    <w:rsid w:val="00E44E56"/>
    <w:rsid w:val="00E457E1"/>
    <w:rsid w:val="00E46527"/>
    <w:rsid w:val="00E46C7F"/>
    <w:rsid w:val="00E50972"/>
    <w:rsid w:val="00E50A1F"/>
    <w:rsid w:val="00E528F2"/>
    <w:rsid w:val="00E5671F"/>
    <w:rsid w:val="00E57CDB"/>
    <w:rsid w:val="00E62AD6"/>
    <w:rsid w:val="00E62B0E"/>
    <w:rsid w:val="00E65642"/>
    <w:rsid w:val="00E661D9"/>
    <w:rsid w:val="00E77883"/>
    <w:rsid w:val="00E80758"/>
    <w:rsid w:val="00E82597"/>
    <w:rsid w:val="00E82D22"/>
    <w:rsid w:val="00E846E1"/>
    <w:rsid w:val="00E84BB4"/>
    <w:rsid w:val="00E87950"/>
    <w:rsid w:val="00E942DB"/>
    <w:rsid w:val="00E9531D"/>
    <w:rsid w:val="00E956C6"/>
    <w:rsid w:val="00E97168"/>
    <w:rsid w:val="00E97DDC"/>
    <w:rsid w:val="00EA0EF5"/>
    <w:rsid w:val="00EA2192"/>
    <w:rsid w:val="00EA26DD"/>
    <w:rsid w:val="00EA33B9"/>
    <w:rsid w:val="00EA70CC"/>
    <w:rsid w:val="00EA79CD"/>
    <w:rsid w:val="00EB04AD"/>
    <w:rsid w:val="00EB0629"/>
    <w:rsid w:val="00EB59D1"/>
    <w:rsid w:val="00EB74A8"/>
    <w:rsid w:val="00EB7C7F"/>
    <w:rsid w:val="00EC0E69"/>
    <w:rsid w:val="00EC45DF"/>
    <w:rsid w:val="00ED015C"/>
    <w:rsid w:val="00ED35FE"/>
    <w:rsid w:val="00ED4E7D"/>
    <w:rsid w:val="00ED765F"/>
    <w:rsid w:val="00EE059F"/>
    <w:rsid w:val="00EE2B13"/>
    <w:rsid w:val="00EE2CBB"/>
    <w:rsid w:val="00EE591D"/>
    <w:rsid w:val="00EE5959"/>
    <w:rsid w:val="00EF16A6"/>
    <w:rsid w:val="00EF3213"/>
    <w:rsid w:val="00EF58AC"/>
    <w:rsid w:val="00F00129"/>
    <w:rsid w:val="00F00E14"/>
    <w:rsid w:val="00F020AD"/>
    <w:rsid w:val="00F031E6"/>
    <w:rsid w:val="00F04E5D"/>
    <w:rsid w:val="00F07144"/>
    <w:rsid w:val="00F1072E"/>
    <w:rsid w:val="00F1126F"/>
    <w:rsid w:val="00F15677"/>
    <w:rsid w:val="00F22E30"/>
    <w:rsid w:val="00F2394F"/>
    <w:rsid w:val="00F23DA4"/>
    <w:rsid w:val="00F27C0E"/>
    <w:rsid w:val="00F30F03"/>
    <w:rsid w:val="00F3124B"/>
    <w:rsid w:val="00F334A6"/>
    <w:rsid w:val="00F33FFE"/>
    <w:rsid w:val="00F3471D"/>
    <w:rsid w:val="00F368F9"/>
    <w:rsid w:val="00F435D4"/>
    <w:rsid w:val="00F43C16"/>
    <w:rsid w:val="00F44927"/>
    <w:rsid w:val="00F45281"/>
    <w:rsid w:val="00F47464"/>
    <w:rsid w:val="00F4753B"/>
    <w:rsid w:val="00F47A0E"/>
    <w:rsid w:val="00F52A37"/>
    <w:rsid w:val="00F52B66"/>
    <w:rsid w:val="00F54753"/>
    <w:rsid w:val="00F54887"/>
    <w:rsid w:val="00F62DAD"/>
    <w:rsid w:val="00F65C68"/>
    <w:rsid w:val="00F65F5D"/>
    <w:rsid w:val="00F6612B"/>
    <w:rsid w:val="00F66BAD"/>
    <w:rsid w:val="00F716A3"/>
    <w:rsid w:val="00F741BE"/>
    <w:rsid w:val="00F752B0"/>
    <w:rsid w:val="00F7542B"/>
    <w:rsid w:val="00F75AD5"/>
    <w:rsid w:val="00F819C3"/>
    <w:rsid w:val="00F82995"/>
    <w:rsid w:val="00F84FCF"/>
    <w:rsid w:val="00F8535C"/>
    <w:rsid w:val="00F862A6"/>
    <w:rsid w:val="00F87F51"/>
    <w:rsid w:val="00F91C37"/>
    <w:rsid w:val="00F93D8B"/>
    <w:rsid w:val="00FA095D"/>
    <w:rsid w:val="00FA1BAF"/>
    <w:rsid w:val="00FA5804"/>
    <w:rsid w:val="00FA6881"/>
    <w:rsid w:val="00FA745E"/>
    <w:rsid w:val="00FB4D9A"/>
    <w:rsid w:val="00FB6486"/>
    <w:rsid w:val="00FB6EA7"/>
    <w:rsid w:val="00FC533B"/>
    <w:rsid w:val="00FC672E"/>
    <w:rsid w:val="00FD1A05"/>
    <w:rsid w:val="00FD1E2C"/>
    <w:rsid w:val="00FD2EE0"/>
    <w:rsid w:val="00FD5785"/>
    <w:rsid w:val="00FD7814"/>
    <w:rsid w:val="00FE1D43"/>
    <w:rsid w:val="00FE6805"/>
    <w:rsid w:val="00FF0C4E"/>
    <w:rsid w:val="00FF1147"/>
    <w:rsid w:val="00FF2C45"/>
    <w:rsid w:val="00FF5B5D"/>
    <w:rsid w:val="00FF6BA2"/>
    <w:rsid w:val="00FF717B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2"/>
    </o:shapelayout>
  </w:shapeDefaults>
  <w:decimalSymbol w:val="."/>
  <w:listSeparator w:val=","/>
  <w14:docId w14:val="07C8541B"/>
  <w15:chartTrackingRefBased/>
  <w15:docId w15:val="{6E4D7FD1-E193-442B-BB7A-8E1840FB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5329"/>
    <w:rPr>
      <w:rFonts w:ascii="CordiaUPC" w:hAnsi="CordiaUPC" w:cs="CordiaUPC"/>
    </w:rPr>
  </w:style>
  <w:style w:type="paragraph" w:styleId="Heading2">
    <w:name w:val="heading 2"/>
    <w:basedOn w:val="Normal"/>
    <w:link w:val="Heading2Char"/>
    <w:uiPriority w:val="9"/>
    <w:qFormat/>
    <w:rsid w:val="005B32A9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E2319B"/>
    <w:rPr>
      <w:rFonts w:cs="Angsana New"/>
      <w:szCs w:val="23"/>
    </w:rPr>
  </w:style>
  <w:style w:type="character" w:styleId="FootnoteReference">
    <w:name w:val="footnote reference"/>
    <w:semiHidden/>
    <w:rsid w:val="00E2319B"/>
    <w:rPr>
      <w:sz w:val="32"/>
      <w:szCs w:val="32"/>
      <w:vertAlign w:val="superscript"/>
    </w:rPr>
  </w:style>
  <w:style w:type="paragraph" w:styleId="Header">
    <w:name w:val="header"/>
    <w:basedOn w:val="Normal"/>
    <w:rsid w:val="007C60C4"/>
    <w:pPr>
      <w:tabs>
        <w:tab w:val="center" w:pos="4153"/>
        <w:tab w:val="right" w:pos="8306"/>
      </w:tabs>
    </w:pPr>
    <w:rPr>
      <w:rFonts w:cs="Angsana New"/>
      <w:szCs w:val="23"/>
    </w:rPr>
  </w:style>
  <w:style w:type="character" w:styleId="PageNumber">
    <w:name w:val="page number"/>
    <w:basedOn w:val="DefaultParagraphFont"/>
    <w:rsid w:val="007C60C4"/>
  </w:style>
  <w:style w:type="paragraph" w:styleId="BalloonText">
    <w:name w:val="Balloon Text"/>
    <w:basedOn w:val="Normal"/>
    <w:semiHidden/>
    <w:rsid w:val="000C6079"/>
    <w:rPr>
      <w:rFonts w:ascii="Tahoma" w:hAnsi="Tahoma" w:cs="Angsana New"/>
      <w:sz w:val="16"/>
      <w:szCs w:val="18"/>
    </w:rPr>
  </w:style>
  <w:style w:type="paragraph" w:styleId="Footer">
    <w:name w:val="footer"/>
    <w:basedOn w:val="Normal"/>
    <w:link w:val="FooterChar"/>
    <w:uiPriority w:val="99"/>
    <w:rsid w:val="005C1A4D"/>
    <w:pPr>
      <w:tabs>
        <w:tab w:val="center" w:pos="4680"/>
        <w:tab w:val="right" w:pos="9360"/>
      </w:tabs>
    </w:pPr>
    <w:rPr>
      <w:rFonts w:cs="Angsana New"/>
      <w:szCs w:val="25"/>
    </w:rPr>
  </w:style>
  <w:style w:type="character" w:customStyle="1" w:styleId="FooterChar">
    <w:name w:val="Footer Char"/>
    <w:link w:val="Footer"/>
    <w:uiPriority w:val="99"/>
    <w:rsid w:val="005C1A4D"/>
    <w:rPr>
      <w:rFonts w:ascii="CordiaUPC" w:hAnsi="CordiaUPC"/>
      <w:szCs w:val="25"/>
    </w:rPr>
  </w:style>
  <w:style w:type="character" w:styleId="Hyperlink">
    <w:name w:val="Hyperlink"/>
    <w:rsid w:val="00F0012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9B687A"/>
  </w:style>
  <w:style w:type="character" w:customStyle="1" w:styleId="Heading2Char">
    <w:name w:val="Heading 2 Char"/>
    <w:link w:val="Heading2"/>
    <w:uiPriority w:val="9"/>
    <w:rsid w:val="005B32A9"/>
    <w:rPr>
      <w:rFonts w:cs="Times New Roman"/>
      <w:b/>
      <w:bCs/>
      <w:sz w:val="36"/>
      <w:szCs w:val="36"/>
    </w:rPr>
  </w:style>
  <w:style w:type="character" w:styleId="Strong">
    <w:name w:val="Strong"/>
    <w:uiPriority w:val="22"/>
    <w:qFormat/>
    <w:rsid w:val="001D5EEE"/>
    <w:rPr>
      <w:b/>
      <w:bCs/>
    </w:rPr>
  </w:style>
  <w:style w:type="character" w:styleId="Emphasis">
    <w:name w:val="Emphasis"/>
    <w:qFormat/>
    <w:rsid w:val="008618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3610;&#3633;&#3609;&#3607;&#3638;&#3585;&#3586;&#3657;&#3629;&#3588;&#3623;&#3634;&#3617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CA99E-94D9-46C1-AE79-97F86FD9A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บันทึกข้อความ</Template>
  <TotalTime>207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บันทึกข้อความ</vt:lpstr>
      <vt:lpstr>บันทึกข้อความ</vt:lpstr>
    </vt:vector>
  </TitlesOfParts>
  <Company>Microsoft Corporation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subject/>
  <dc:creator>iLLuSioN</dc:creator>
  <cp:keywords/>
  <cp:lastModifiedBy>Sheep Security</cp:lastModifiedBy>
  <cp:revision>68</cp:revision>
  <cp:lastPrinted>2022-11-22T06:32:00Z</cp:lastPrinted>
  <dcterms:created xsi:type="dcterms:W3CDTF">2023-03-01T04:24:00Z</dcterms:created>
  <dcterms:modified xsi:type="dcterms:W3CDTF">2023-03-01T09:46:00Z</dcterms:modified>
</cp:coreProperties>
</file>